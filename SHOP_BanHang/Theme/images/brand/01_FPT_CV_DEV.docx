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23035" w14:textId="7F606038" w:rsidR="007F75AF" w:rsidRPr="00EC76BB" w:rsidRDefault="007F75AF" w:rsidP="007F75AF">
      <w:pPr>
        <w:pStyle w:val="PlainText"/>
        <w:rPr>
          <w:rFonts w:ascii="Tahoma" w:hAnsi="Tahoma" w:cs="Tahoma"/>
          <w:b/>
          <w:bCs/>
          <w:sz w:val="40"/>
          <w:szCs w:val="40"/>
          <w:lang w:eastAsia="ja-JP"/>
        </w:rPr>
      </w:pPr>
      <w:r w:rsidRPr="00EC76BB">
        <w:rPr>
          <w:rFonts w:ascii="Tahoma" w:hAnsi="Tahoma" w:cs="Tahoma"/>
          <w:noProof/>
          <w:sz w:val="40"/>
          <w:szCs w:val="40"/>
        </w:rPr>
        <w:drawing>
          <wp:inline distT="0" distB="0" distL="0" distR="0" wp14:anchorId="778536FB" wp14:editId="4C9B4533">
            <wp:extent cx="1095375" cy="838200"/>
            <wp:effectExtent l="19050" t="0" r="9525" b="0"/>
            <wp:docPr id="1" name="Picture 1" descr="Fsoft_logo_1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oft_logo_1_smal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2D99" w:rsidRPr="00EC76BB">
        <w:rPr>
          <w:rFonts w:ascii="Tahoma" w:hAnsi="Tahoma" w:cs="Tahoma"/>
          <w:sz w:val="40"/>
          <w:szCs w:val="40"/>
        </w:rPr>
        <w:tab/>
      </w:r>
      <w:r w:rsidR="00A82D99" w:rsidRPr="00EC76BB">
        <w:rPr>
          <w:rFonts w:ascii="Tahoma" w:hAnsi="Tahoma" w:cs="Tahoma"/>
          <w:sz w:val="40"/>
          <w:szCs w:val="40"/>
        </w:rPr>
        <w:tab/>
      </w:r>
      <w:r w:rsidR="00A82D99" w:rsidRPr="00EC76BB">
        <w:rPr>
          <w:rFonts w:ascii="Tahoma" w:hAnsi="Tahoma" w:cs="Tahoma"/>
          <w:sz w:val="40"/>
          <w:szCs w:val="40"/>
        </w:rPr>
        <w:tab/>
      </w:r>
      <w:r w:rsidR="00A82D99" w:rsidRPr="00EC76BB">
        <w:rPr>
          <w:rFonts w:ascii="Tahoma" w:hAnsi="Tahoma" w:cs="Tahoma"/>
          <w:sz w:val="40"/>
          <w:szCs w:val="40"/>
        </w:rPr>
        <w:tab/>
      </w:r>
      <w:r w:rsidR="00A82D99" w:rsidRPr="00EC76BB">
        <w:rPr>
          <w:rFonts w:ascii="Tahoma" w:hAnsi="Tahoma" w:cs="Tahoma"/>
          <w:sz w:val="40"/>
          <w:szCs w:val="40"/>
        </w:rPr>
        <w:tab/>
      </w:r>
      <w:r w:rsidR="00A82D99" w:rsidRPr="00EC76BB">
        <w:rPr>
          <w:rFonts w:ascii="Tahoma" w:hAnsi="Tahoma" w:cs="Tahoma"/>
          <w:sz w:val="40"/>
          <w:szCs w:val="40"/>
        </w:rPr>
        <w:tab/>
      </w:r>
      <w:r w:rsidR="00A82D99" w:rsidRPr="00EC76BB">
        <w:rPr>
          <w:rFonts w:ascii="Tahoma" w:hAnsi="Tahoma" w:cs="Tahoma"/>
          <w:sz w:val="40"/>
          <w:szCs w:val="40"/>
        </w:rPr>
        <w:tab/>
        <w:t xml:space="preserve">             </w:t>
      </w:r>
      <w:r w:rsidR="00316841">
        <w:rPr>
          <w:rFonts w:ascii="Tahoma" w:hAnsi="Tahoma" w:cs="Tahoma"/>
          <w:sz w:val="40"/>
          <w:szCs w:val="40"/>
        </w:rPr>
        <w:t>TRAN DINH NAM VIET</w:t>
      </w:r>
    </w:p>
    <w:p w14:paraId="40904116" w14:textId="77777777" w:rsidR="007F75AF" w:rsidRPr="00EC76BB" w:rsidRDefault="007F75AF" w:rsidP="007F75AF">
      <w:pPr>
        <w:pStyle w:val="PlainText"/>
        <w:rPr>
          <w:rFonts w:ascii="Tahoma" w:hAnsi="Tahoma" w:cs="Tahoma"/>
          <w:sz w:val="22"/>
          <w:szCs w:val="22"/>
        </w:rPr>
      </w:pPr>
    </w:p>
    <w:p w14:paraId="791DCF0B" w14:textId="756644D7" w:rsidR="007F75AF" w:rsidRPr="00EC76BB" w:rsidRDefault="00697CED" w:rsidP="007F75AF">
      <w:pPr>
        <w:pStyle w:val="PlainText"/>
        <w:jc w:val="both"/>
        <w:outlineLvl w:val="0"/>
        <w:rPr>
          <w:rFonts w:ascii="Tahoma" w:hAnsi="Tahoma" w:cs="Tahoma"/>
          <w:b/>
          <w:bCs/>
          <w:sz w:val="22"/>
          <w:szCs w:val="22"/>
          <w:u w:val="single"/>
        </w:rPr>
      </w:pPr>
      <w:r w:rsidRPr="00EC76BB">
        <w:rPr>
          <w:rFonts w:ascii="Tahoma" w:hAnsi="Tahoma" w:cs="Tahoma"/>
          <w:b/>
          <w:bCs/>
          <w:sz w:val="22"/>
          <w:szCs w:val="22"/>
        </w:rPr>
        <w:tab/>
      </w:r>
      <w:r w:rsidR="007F75AF" w:rsidRPr="00EC76BB">
        <w:rPr>
          <w:rFonts w:ascii="Tahoma" w:hAnsi="Tahoma" w:cs="Tahoma"/>
          <w:b/>
          <w:bCs/>
          <w:sz w:val="22"/>
          <w:szCs w:val="22"/>
          <w:u w:val="single"/>
        </w:rPr>
        <w:t>PERSONAL DETAILS</w:t>
      </w:r>
    </w:p>
    <w:p w14:paraId="079CC1F9" w14:textId="77777777" w:rsidR="007F75AF" w:rsidRPr="00EC76BB" w:rsidRDefault="007F75AF" w:rsidP="007F75AF">
      <w:pPr>
        <w:pStyle w:val="PlainText"/>
        <w:jc w:val="both"/>
        <w:rPr>
          <w:rFonts w:ascii="Tahoma" w:hAnsi="Tahoma" w:cs="Tahoma"/>
          <w:sz w:val="22"/>
          <w:szCs w:val="22"/>
        </w:rPr>
      </w:pPr>
    </w:p>
    <w:p w14:paraId="23CA335E" w14:textId="63F78353" w:rsidR="007F75AF" w:rsidRPr="00940FF0" w:rsidRDefault="007F75AF" w:rsidP="00DE1531">
      <w:pPr>
        <w:pStyle w:val="PlainText"/>
        <w:numPr>
          <w:ilvl w:val="0"/>
          <w:numId w:val="4"/>
        </w:numPr>
        <w:spacing w:line="276" w:lineRule="auto"/>
        <w:rPr>
          <w:rFonts w:ascii="Tahoma" w:hAnsi="Tahoma" w:cs="Tahoma"/>
          <w:sz w:val="24"/>
          <w:szCs w:val="24"/>
        </w:rPr>
      </w:pPr>
      <w:r w:rsidRPr="00EC76BB">
        <w:rPr>
          <w:rFonts w:ascii="Tahoma" w:hAnsi="Tahoma" w:cs="Tahoma"/>
          <w:sz w:val="22"/>
          <w:szCs w:val="22"/>
        </w:rPr>
        <w:t>Name</w:t>
      </w:r>
      <w:r w:rsidRPr="00EC76BB">
        <w:rPr>
          <w:rFonts w:ascii="Tahoma" w:hAnsi="Tahoma" w:cs="Tahoma"/>
          <w:sz w:val="22"/>
          <w:szCs w:val="22"/>
        </w:rPr>
        <w:tab/>
      </w:r>
      <w:r w:rsidRPr="00EC76BB">
        <w:rPr>
          <w:rFonts w:ascii="Tahoma" w:hAnsi="Tahoma" w:cs="Tahoma"/>
          <w:sz w:val="22"/>
          <w:szCs w:val="22"/>
        </w:rPr>
        <w:tab/>
      </w:r>
      <w:r w:rsidRPr="00EC76BB">
        <w:rPr>
          <w:rFonts w:ascii="Tahoma" w:hAnsi="Tahoma" w:cs="Tahoma"/>
          <w:sz w:val="22"/>
          <w:szCs w:val="22"/>
        </w:rPr>
        <w:tab/>
      </w:r>
      <w:r w:rsidR="003651B1" w:rsidRPr="00EC76BB">
        <w:rPr>
          <w:rFonts w:ascii="Tahoma" w:hAnsi="Tahoma" w:cs="Tahoma"/>
          <w:sz w:val="22"/>
          <w:szCs w:val="22"/>
        </w:rPr>
        <w:tab/>
      </w:r>
      <w:r w:rsidR="00B54ADE" w:rsidRPr="00EC76BB">
        <w:rPr>
          <w:rFonts w:ascii="Tahoma" w:hAnsi="Tahoma" w:cs="Tahoma"/>
          <w:sz w:val="22"/>
          <w:szCs w:val="22"/>
        </w:rPr>
        <w:tab/>
      </w:r>
      <w:r w:rsidR="00A82D99" w:rsidRPr="00EC76BB">
        <w:rPr>
          <w:rFonts w:ascii="Tahoma" w:hAnsi="Tahoma" w:cs="Tahoma"/>
          <w:sz w:val="22"/>
          <w:szCs w:val="22"/>
        </w:rPr>
        <w:tab/>
      </w:r>
      <w:r w:rsidR="00316841" w:rsidRPr="00940FF0">
        <w:rPr>
          <w:rFonts w:ascii="Tahoma" w:hAnsi="Tahoma" w:cs="Tahoma"/>
          <w:sz w:val="24"/>
          <w:szCs w:val="24"/>
        </w:rPr>
        <w:t>TRAN DINH NAM VIET</w:t>
      </w:r>
    </w:p>
    <w:p w14:paraId="62BD3AA9" w14:textId="0E526BE3" w:rsidR="007C4770" w:rsidRPr="007C4770" w:rsidRDefault="007F75AF" w:rsidP="007C4770">
      <w:pPr>
        <w:pStyle w:val="PlainText"/>
        <w:numPr>
          <w:ilvl w:val="0"/>
          <w:numId w:val="4"/>
        </w:numPr>
        <w:spacing w:line="276" w:lineRule="auto"/>
        <w:rPr>
          <w:rFonts w:ascii="Tahoma" w:hAnsi="Tahoma" w:cs="Tahoma"/>
          <w:sz w:val="22"/>
          <w:szCs w:val="22"/>
        </w:rPr>
      </w:pPr>
      <w:r w:rsidRPr="00F60595">
        <w:rPr>
          <w:rFonts w:ascii="Tahoma" w:hAnsi="Tahoma" w:cs="Tahoma"/>
          <w:sz w:val="22"/>
          <w:szCs w:val="22"/>
        </w:rPr>
        <w:t>Designation</w:t>
      </w:r>
      <w:r w:rsidRPr="00F60595">
        <w:rPr>
          <w:rFonts w:ascii="Tahoma" w:hAnsi="Tahoma" w:cs="Tahoma"/>
          <w:sz w:val="22"/>
          <w:szCs w:val="22"/>
        </w:rPr>
        <w:tab/>
      </w:r>
      <w:r w:rsidRPr="00F60595">
        <w:rPr>
          <w:rFonts w:ascii="Tahoma" w:hAnsi="Tahoma" w:cs="Tahoma"/>
          <w:sz w:val="22"/>
          <w:szCs w:val="22"/>
        </w:rPr>
        <w:tab/>
      </w:r>
      <w:r w:rsidR="003651B1" w:rsidRPr="00F60595">
        <w:rPr>
          <w:rFonts w:ascii="Tahoma" w:hAnsi="Tahoma" w:cs="Tahoma"/>
          <w:sz w:val="22"/>
          <w:szCs w:val="22"/>
        </w:rPr>
        <w:tab/>
      </w:r>
      <w:r w:rsidR="00B54ADE" w:rsidRPr="00F60595">
        <w:rPr>
          <w:rFonts w:ascii="Tahoma" w:hAnsi="Tahoma" w:cs="Tahoma"/>
          <w:sz w:val="22"/>
          <w:szCs w:val="22"/>
        </w:rPr>
        <w:tab/>
      </w:r>
      <w:r w:rsidR="00F60595">
        <w:rPr>
          <w:rFonts w:ascii="Tahoma" w:hAnsi="Tahoma" w:cs="Tahoma"/>
          <w:sz w:val="22"/>
          <w:szCs w:val="22"/>
        </w:rPr>
        <w:t>F</w:t>
      </w:r>
      <w:r w:rsidR="00AE1C72">
        <w:rPr>
          <w:rFonts w:ascii="Tahoma" w:hAnsi="Tahoma" w:cs="Tahoma"/>
          <w:sz w:val="22"/>
          <w:szCs w:val="22"/>
        </w:rPr>
        <w:t>resher D</w:t>
      </w:r>
      <w:r w:rsidR="00F60595" w:rsidRPr="00F60595">
        <w:rPr>
          <w:rFonts w:ascii="Tahoma" w:hAnsi="Tahoma" w:cs="Tahoma"/>
          <w:sz w:val="22"/>
          <w:szCs w:val="22"/>
        </w:rPr>
        <w:t xml:space="preserve">eveloper </w:t>
      </w:r>
    </w:p>
    <w:p w14:paraId="772CAA25" w14:textId="57ADEE85" w:rsidR="007F75AF" w:rsidRPr="00F60595" w:rsidRDefault="007F75AF" w:rsidP="00F60595">
      <w:pPr>
        <w:pStyle w:val="PlainText"/>
        <w:numPr>
          <w:ilvl w:val="0"/>
          <w:numId w:val="4"/>
        </w:numPr>
        <w:spacing w:line="276" w:lineRule="auto"/>
        <w:rPr>
          <w:rFonts w:ascii="Tahoma" w:hAnsi="Tahoma" w:cs="Tahoma"/>
          <w:sz w:val="22"/>
          <w:szCs w:val="22"/>
        </w:rPr>
      </w:pPr>
      <w:r w:rsidRPr="00F60595">
        <w:rPr>
          <w:rFonts w:ascii="Tahoma" w:hAnsi="Tahoma" w:cs="Tahoma"/>
          <w:sz w:val="22"/>
          <w:szCs w:val="22"/>
        </w:rPr>
        <w:t>Gender</w:t>
      </w:r>
      <w:r w:rsidRPr="00F60595">
        <w:rPr>
          <w:rFonts w:ascii="Tahoma" w:hAnsi="Tahoma" w:cs="Tahoma"/>
          <w:sz w:val="22"/>
          <w:szCs w:val="22"/>
        </w:rPr>
        <w:tab/>
      </w:r>
      <w:r w:rsidRPr="00F60595">
        <w:rPr>
          <w:rFonts w:ascii="Tahoma" w:hAnsi="Tahoma" w:cs="Tahoma"/>
          <w:sz w:val="22"/>
          <w:szCs w:val="22"/>
        </w:rPr>
        <w:tab/>
      </w:r>
      <w:r w:rsidRPr="00F60595">
        <w:rPr>
          <w:rFonts w:ascii="Tahoma" w:hAnsi="Tahoma" w:cs="Tahoma"/>
          <w:sz w:val="22"/>
          <w:szCs w:val="22"/>
        </w:rPr>
        <w:tab/>
      </w:r>
      <w:r w:rsidR="003651B1" w:rsidRPr="00F60595">
        <w:rPr>
          <w:rFonts w:ascii="Tahoma" w:hAnsi="Tahoma" w:cs="Tahoma"/>
          <w:sz w:val="22"/>
          <w:szCs w:val="22"/>
        </w:rPr>
        <w:tab/>
      </w:r>
      <w:r w:rsidR="00B54ADE" w:rsidRPr="00F60595">
        <w:rPr>
          <w:rFonts w:ascii="Tahoma" w:hAnsi="Tahoma" w:cs="Tahoma"/>
          <w:sz w:val="22"/>
          <w:szCs w:val="22"/>
        </w:rPr>
        <w:tab/>
      </w:r>
      <w:r w:rsidRPr="00F60595">
        <w:rPr>
          <w:rFonts w:ascii="Tahoma" w:hAnsi="Tahoma" w:cs="Tahoma"/>
          <w:sz w:val="22"/>
          <w:szCs w:val="22"/>
        </w:rPr>
        <w:t>Male</w:t>
      </w:r>
    </w:p>
    <w:p w14:paraId="16924AD4" w14:textId="77777777" w:rsidR="00697CED" w:rsidRPr="00EC76BB" w:rsidRDefault="00697CED" w:rsidP="00697CED">
      <w:pPr>
        <w:pStyle w:val="PlainText"/>
        <w:spacing w:line="276" w:lineRule="auto"/>
        <w:ind w:left="720"/>
        <w:rPr>
          <w:rFonts w:ascii="Tahoma" w:hAnsi="Tahoma" w:cs="Tahoma"/>
          <w:sz w:val="22"/>
          <w:szCs w:val="22"/>
        </w:rPr>
      </w:pPr>
    </w:p>
    <w:p w14:paraId="3A002229" w14:textId="2C3E49E1" w:rsidR="00697CED" w:rsidRPr="00EC76BB" w:rsidRDefault="00697CED" w:rsidP="00697CED">
      <w:pPr>
        <w:pStyle w:val="ListParagraph"/>
        <w:ind w:left="0"/>
        <w:rPr>
          <w:rFonts w:ascii="Tahoma" w:eastAsia="MS Mincho" w:hAnsi="Tahoma" w:cs="Tahoma"/>
          <w:b/>
          <w:bCs/>
          <w:u w:val="single"/>
          <w:lang w:bidi="ar-SA"/>
        </w:rPr>
      </w:pPr>
      <w:r w:rsidRPr="00EC76BB">
        <w:rPr>
          <w:rFonts w:ascii="Tahoma" w:eastAsia="MS Mincho" w:hAnsi="Tahoma" w:cs="Tahoma"/>
          <w:b/>
          <w:bCs/>
          <w:lang w:bidi="ar-SA"/>
        </w:rPr>
        <w:tab/>
      </w:r>
      <w:r w:rsidRPr="00EC76BB">
        <w:rPr>
          <w:rFonts w:ascii="Tahoma" w:eastAsia="MS Mincho" w:hAnsi="Tahoma" w:cs="Tahoma"/>
          <w:b/>
          <w:bCs/>
          <w:u w:val="single"/>
          <w:lang w:bidi="ar-SA"/>
        </w:rPr>
        <w:t>EDUCATIONAL BACKGROUND</w:t>
      </w:r>
    </w:p>
    <w:p w14:paraId="5715BC33" w14:textId="519B19D9" w:rsidR="00531C72" w:rsidRPr="0007422F" w:rsidRDefault="00BD2B8A" w:rsidP="00BD2B8A">
      <w:pPr>
        <w:numPr>
          <w:ilvl w:val="0"/>
          <w:numId w:val="5"/>
        </w:numPr>
        <w:tabs>
          <w:tab w:val="left" w:pos="720"/>
        </w:tabs>
        <w:spacing w:after="0" w:line="288" w:lineRule="auto"/>
        <w:ind w:left="720" w:right="20" w:hanging="361"/>
        <w:rPr>
          <w:rFonts w:ascii="Tahoma" w:hAnsi="Tahoma" w:cs="Tahoma"/>
        </w:rPr>
      </w:pPr>
      <w:r>
        <w:rPr>
          <w:rFonts w:ascii="Tahoma" w:hAnsi="Tahoma" w:cs="Tahoma"/>
        </w:rPr>
        <w:t>Student of Software E</w:t>
      </w:r>
      <w:r w:rsidRPr="00BD2B8A">
        <w:rPr>
          <w:rFonts w:ascii="Tahoma" w:hAnsi="Tahoma" w:cs="Tahoma"/>
        </w:rPr>
        <w:t>ngineering</w:t>
      </w:r>
      <w:r>
        <w:rPr>
          <w:rFonts w:ascii="Tahoma" w:hAnsi="Tahoma" w:cs="Tahoma"/>
        </w:rPr>
        <w:t xml:space="preserve"> in Information Technology, FPT University, Da Nang City</w:t>
      </w:r>
    </w:p>
    <w:p w14:paraId="01DD0A3C" w14:textId="77777777" w:rsidR="00A83745" w:rsidRPr="00EC76BB" w:rsidRDefault="00A83745" w:rsidP="00A15A36">
      <w:pPr>
        <w:tabs>
          <w:tab w:val="left" w:pos="720"/>
        </w:tabs>
        <w:spacing w:after="0" w:line="288" w:lineRule="auto"/>
        <w:ind w:right="20"/>
        <w:rPr>
          <w:rFonts w:ascii="Tahoma" w:eastAsia="Arial" w:hAnsi="Tahoma" w:cs="Tahoma"/>
        </w:rPr>
      </w:pPr>
    </w:p>
    <w:p w14:paraId="7AD5CF04" w14:textId="7773C29D" w:rsidR="00A83745" w:rsidRPr="00EC76BB" w:rsidRDefault="00A83745" w:rsidP="00A83745">
      <w:pPr>
        <w:tabs>
          <w:tab w:val="left" w:pos="720"/>
        </w:tabs>
        <w:spacing w:after="0" w:line="288" w:lineRule="auto"/>
        <w:ind w:right="20" w:firstLine="450"/>
        <w:rPr>
          <w:rFonts w:ascii="Tahoma" w:eastAsia="Arial" w:hAnsi="Tahoma" w:cs="Tahoma"/>
        </w:rPr>
      </w:pPr>
      <w:r w:rsidRPr="00EC76BB">
        <w:rPr>
          <w:rFonts w:ascii="Tahoma" w:eastAsia="MS Mincho" w:hAnsi="Tahoma" w:cs="Tahoma"/>
          <w:b/>
          <w:bCs/>
          <w:u w:val="single"/>
          <w:lang w:bidi="ar-SA"/>
        </w:rPr>
        <w:t>PROFESSIONAL SUMMARY</w:t>
      </w:r>
    </w:p>
    <w:p w14:paraId="03948A63" w14:textId="6045CBEB" w:rsidR="00697CED" w:rsidRPr="00EC76BB" w:rsidRDefault="00697CED" w:rsidP="00AE1C72">
      <w:pPr>
        <w:tabs>
          <w:tab w:val="left" w:pos="720"/>
        </w:tabs>
        <w:spacing w:after="0" w:line="288" w:lineRule="auto"/>
        <w:ind w:right="20"/>
        <w:rPr>
          <w:rFonts w:ascii="Tahoma" w:hAnsi="Tahoma" w:cs="Tahoma"/>
        </w:rPr>
      </w:pPr>
    </w:p>
    <w:p w14:paraId="7BA674EB" w14:textId="5665DE42" w:rsidR="00697CED" w:rsidRDefault="00D91F48" w:rsidP="00F71E84">
      <w:pPr>
        <w:numPr>
          <w:ilvl w:val="0"/>
          <w:numId w:val="6"/>
        </w:numPr>
        <w:tabs>
          <w:tab w:val="left" w:pos="720"/>
        </w:tabs>
        <w:spacing w:after="0" w:line="288" w:lineRule="auto"/>
        <w:ind w:left="722" w:right="20" w:hanging="361"/>
        <w:rPr>
          <w:rFonts w:ascii="Tahoma" w:hAnsi="Tahoma" w:cs="Tahoma"/>
        </w:rPr>
      </w:pPr>
      <w:r w:rsidRPr="00D91F48">
        <w:rPr>
          <w:rFonts w:ascii="Tahoma" w:hAnsi="Tahoma" w:cs="Tahoma"/>
        </w:rPr>
        <w:t xml:space="preserve">Experienced with </w:t>
      </w:r>
      <w:r w:rsidR="003B76E0">
        <w:rPr>
          <w:rFonts w:ascii="Tahoma" w:hAnsi="Tahoma" w:cs="Tahoma"/>
        </w:rPr>
        <w:t>basic</w:t>
      </w:r>
      <w:r w:rsidRPr="00D91F48">
        <w:rPr>
          <w:rFonts w:ascii="Tahoma" w:hAnsi="Tahoma" w:cs="Tahoma"/>
        </w:rPr>
        <w:t xml:space="preserve"> language: C#, </w:t>
      </w:r>
      <w:r w:rsidR="00977A12">
        <w:rPr>
          <w:rFonts w:ascii="Tahoma" w:hAnsi="Tahoma" w:cs="Tahoma"/>
        </w:rPr>
        <w:t>HTML, Java</w:t>
      </w:r>
      <w:r w:rsidRPr="00D91F48">
        <w:rPr>
          <w:rFonts w:ascii="Tahoma" w:hAnsi="Tahoma" w:cs="Tahoma"/>
        </w:rPr>
        <w:t xml:space="preserve">Script, </w:t>
      </w:r>
      <w:r w:rsidR="00977A12">
        <w:rPr>
          <w:rFonts w:ascii="Tahoma" w:hAnsi="Tahoma" w:cs="Tahoma"/>
        </w:rPr>
        <w:t>CSS</w:t>
      </w:r>
    </w:p>
    <w:p w14:paraId="61CC2D4E" w14:textId="77777777" w:rsidR="00AE1C72" w:rsidRPr="00AE1C72" w:rsidRDefault="00AE1C72" w:rsidP="00AE1C72">
      <w:pPr>
        <w:tabs>
          <w:tab w:val="left" w:pos="720"/>
        </w:tabs>
        <w:spacing w:after="0" w:line="288" w:lineRule="auto"/>
        <w:ind w:left="722" w:right="20"/>
        <w:rPr>
          <w:rFonts w:ascii="Tahoma" w:hAnsi="Tahoma" w:cs="Tahoma"/>
        </w:rPr>
      </w:pPr>
    </w:p>
    <w:p w14:paraId="55FAEA2E" w14:textId="15F6C2E0" w:rsidR="00697CED" w:rsidRPr="00EC76BB" w:rsidRDefault="00697CED" w:rsidP="00697CED">
      <w:pPr>
        <w:rPr>
          <w:rFonts w:ascii="Tahoma" w:hAnsi="Tahoma" w:cs="Tahoma"/>
          <w:b/>
          <w:u w:val="single"/>
        </w:rPr>
      </w:pPr>
      <w:r w:rsidRPr="00EC76BB">
        <w:rPr>
          <w:rFonts w:ascii="Tahoma" w:hAnsi="Tahoma" w:cs="Tahoma"/>
          <w:b/>
        </w:rPr>
        <w:tab/>
      </w:r>
      <w:r w:rsidRPr="00EC76BB">
        <w:rPr>
          <w:rFonts w:ascii="Tahoma" w:hAnsi="Tahoma" w:cs="Tahoma"/>
          <w:b/>
          <w:u w:val="single"/>
        </w:rPr>
        <w:t>TECHNICAL EXPERTISE &amp; SKILLS</w:t>
      </w:r>
    </w:p>
    <w:p w14:paraId="153656AA" w14:textId="77777777" w:rsidR="00697CED" w:rsidRPr="00EC76BB" w:rsidRDefault="00697CED" w:rsidP="00DE1531">
      <w:pPr>
        <w:pStyle w:val="ListParagraph"/>
        <w:numPr>
          <w:ilvl w:val="1"/>
          <w:numId w:val="1"/>
        </w:numPr>
        <w:ind w:left="810"/>
        <w:rPr>
          <w:rFonts w:ascii="Tahoma" w:hAnsi="Tahoma" w:cs="Tahoma"/>
          <w:b/>
        </w:rPr>
      </w:pPr>
      <w:r w:rsidRPr="00EC76BB">
        <w:rPr>
          <w:rFonts w:ascii="Tahoma" w:hAnsi="Tahoma" w:cs="Tahoma"/>
          <w:b/>
        </w:rPr>
        <w:t>Proficiency Description</w:t>
      </w:r>
    </w:p>
    <w:p w14:paraId="68FA1081" w14:textId="77777777" w:rsidR="00BD62AA" w:rsidRPr="00EC76BB" w:rsidRDefault="00BD62AA" w:rsidP="006C6054">
      <w:pPr>
        <w:pStyle w:val="ListParagraph"/>
        <w:ind w:left="432"/>
        <w:rPr>
          <w:rFonts w:ascii="Tahoma" w:hAnsi="Tahoma" w:cs="Tahoma"/>
          <w:b/>
        </w:rPr>
      </w:pPr>
    </w:p>
    <w:p w14:paraId="68FA1082" w14:textId="77777777" w:rsidR="00A10D7E" w:rsidRPr="00EC76BB" w:rsidRDefault="00A10D7E" w:rsidP="00BD62AA">
      <w:pPr>
        <w:pStyle w:val="ListParagraph"/>
        <w:ind w:left="864"/>
        <w:rPr>
          <w:rFonts w:ascii="Tahoma" w:hAnsi="Tahoma" w:cs="Tahoma"/>
        </w:rPr>
      </w:pPr>
      <w:r w:rsidRPr="00EC76BB">
        <w:rPr>
          <w:rFonts w:ascii="Tahoma" w:hAnsi="Tahoma" w:cs="Tahoma"/>
          <w:b/>
        </w:rPr>
        <w:t xml:space="preserve">1-Basic knowledge: </w:t>
      </w:r>
      <w:r w:rsidRPr="00EC76BB">
        <w:rPr>
          <w:rFonts w:ascii="Tahoma" w:hAnsi="Tahoma" w:cs="Tahoma"/>
        </w:rPr>
        <w:t>Basic knowledge, needs much guidance and support in using the competence</w:t>
      </w:r>
    </w:p>
    <w:p w14:paraId="68FA1084" w14:textId="77777777" w:rsidR="00A10D7E" w:rsidRPr="00EC76BB" w:rsidRDefault="00A10D7E" w:rsidP="00BD62AA">
      <w:pPr>
        <w:pStyle w:val="ListParagraph"/>
        <w:ind w:left="864"/>
        <w:rPr>
          <w:rFonts w:ascii="Tahoma" w:hAnsi="Tahoma" w:cs="Tahoma"/>
        </w:rPr>
      </w:pPr>
      <w:r w:rsidRPr="00EC76BB">
        <w:rPr>
          <w:rFonts w:ascii="Tahoma" w:hAnsi="Tahoma" w:cs="Tahoma"/>
          <w:b/>
        </w:rPr>
        <w:t>2-Limited experienc</w:t>
      </w:r>
      <w:bookmarkStart w:id="0" w:name="_GoBack"/>
      <w:bookmarkEnd w:id="0"/>
      <w:r w:rsidRPr="00EC76BB">
        <w:rPr>
          <w:rFonts w:ascii="Tahoma" w:hAnsi="Tahoma" w:cs="Tahoma"/>
          <w:b/>
        </w:rPr>
        <w:t>e</w:t>
      </w:r>
      <w:r w:rsidR="000F54B6" w:rsidRPr="00EC76BB">
        <w:rPr>
          <w:rFonts w:ascii="Tahoma" w:hAnsi="Tahoma" w:cs="Tahoma"/>
          <w:b/>
        </w:rPr>
        <w:t xml:space="preserve">: </w:t>
      </w:r>
      <w:r w:rsidRPr="00EC76BB">
        <w:rPr>
          <w:rFonts w:ascii="Tahoma" w:hAnsi="Tahoma" w:cs="Tahoma"/>
        </w:rPr>
        <w:t>Able to work in the area, needs some guidance in using the competence</w:t>
      </w:r>
    </w:p>
    <w:p w14:paraId="68FA108B" w14:textId="77777777" w:rsidR="00A10D7E" w:rsidRPr="00EC76BB" w:rsidRDefault="00A10D7E" w:rsidP="006C6054">
      <w:pPr>
        <w:pStyle w:val="ListParagraph"/>
        <w:ind w:left="432"/>
        <w:rPr>
          <w:rFonts w:ascii="Tahoma" w:hAnsi="Tahoma" w:cs="Tahoma"/>
          <w:b/>
        </w:rPr>
      </w:pPr>
    </w:p>
    <w:p w14:paraId="74E04013" w14:textId="77777777" w:rsidR="00597A8D" w:rsidRPr="00EC76BB" w:rsidRDefault="00597A8D" w:rsidP="006C6054">
      <w:pPr>
        <w:pStyle w:val="ListParagraph"/>
        <w:ind w:left="432"/>
        <w:rPr>
          <w:rFonts w:ascii="Tahoma" w:hAnsi="Tahoma" w:cs="Tahoma"/>
          <w:b/>
        </w:rPr>
      </w:pPr>
    </w:p>
    <w:p w14:paraId="68FA111C" w14:textId="77777777" w:rsidR="00D93EB2" w:rsidRPr="00EC76BB" w:rsidRDefault="009716DC" w:rsidP="00DE1531">
      <w:pPr>
        <w:pStyle w:val="ListParagraph"/>
        <w:numPr>
          <w:ilvl w:val="1"/>
          <w:numId w:val="1"/>
        </w:numPr>
        <w:ind w:left="810"/>
        <w:rPr>
          <w:rFonts w:ascii="Tahoma" w:hAnsi="Tahoma" w:cs="Tahoma"/>
          <w:b/>
        </w:rPr>
      </w:pPr>
      <w:r w:rsidRPr="00EC76BB">
        <w:rPr>
          <w:rFonts w:ascii="Tahoma" w:hAnsi="Tahoma" w:cs="Tahoma"/>
          <w:b/>
        </w:rPr>
        <w:t>Technology skill</w:t>
      </w:r>
    </w:p>
    <w:tbl>
      <w:tblPr>
        <w:tblStyle w:val="TableGrid"/>
        <w:tblW w:w="10645" w:type="dxa"/>
        <w:tblInd w:w="547" w:type="dxa"/>
        <w:tblLayout w:type="fixed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1890"/>
        <w:gridCol w:w="1680"/>
        <w:gridCol w:w="1440"/>
        <w:gridCol w:w="3367"/>
      </w:tblGrid>
      <w:tr w:rsidR="00D575DC" w:rsidRPr="00EC76BB" w14:paraId="68FA1122" w14:textId="77777777" w:rsidTr="004529CA">
        <w:trPr>
          <w:trHeight w:val="490"/>
        </w:trPr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8FA111D" w14:textId="77777777" w:rsidR="00D575DC" w:rsidRPr="00EC76BB" w:rsidRDefault="00D575DC" w:rsidP="00DD5986">
            <w:pPr>
              <w:pStyle w:val="NoSpacing"/>
              <w:rPr>
                <w:rStyle w:val="PlaceholderText"/>
                <w:rFonts w:ascii="Tahoma" w:hAnsi="Tahoma" w:cs="Tahoma"/>
              </w:rPr>
            </w:pPr>
            <w:r w:rsidRPr="00EC76BB">
              <w:rPr>
                <w:rStyle w:val="PlaceholderText"/>
                <w:rFonts w:ascii="Tahoma" w:hAnsi="Tahoma" w:cs="Tahoma"/>
                <w:b/>
                <w:color w:val="auto"/>
              </w:rPr>
              <w:t>Skill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14:paraId="68FA111E" w14:textId="77777777" w:rsidR="00D575DC" w:rsidRPr="00EC76BB" w:rsidRDefault="00D575DC" w:rsidP="009E655A">
            <w:pPr>
              <w:pStyle w:val="NoSpacing"/>
              <w:jc w:val="center"/>
              <w:rPr>
                <w:rStyle w:val="PlaceholderText"/>
                <w:rFonts w:ascii="Tahoma" w:hAnsi="Tahoma" w:cs="Tahoma"/>
              </w:rPr>
            </w:pPr>
            <w:r w:rsidRPr="00EC76BB">
              <w:rPr>
                <w:rStyle w:val="PlaceholderText"/>
                <w:rFonts w:ascii="Tahoma" w:hAnsi="Tahoma" w:cs="Tahoma"/>
                <w:b/>
                <w:color w:val="auto"/>
              </w:rPr>
              <w:t>Proficiency</w:t>
            </w:r>
          </w:p>
        </w:tc>
        <w:tc>
          <w:tcPr>
            <w:tcW w:w="1680" w:type="dxa"/>
            <w:shd w:val="clear" w:color="auto" w:fill="BFBFBF" w:themeFill="background1" w:themeFillShade="BF"/>
            <w:vAlign w:val="center"/>
          </w:tcPr>
          <w:p w14:paraId="68FA111F" w14:textId="77777777" w:rsidR="00D575DC" w:rsidRPr="00EC76BB" w:rsidRDefault="00D575DC" w:rsidP="00D575DC">
            <w:pPr>
              <w:pStyle w:val="NoSpacing"/>
              <w:jc w:val="center"/>
              <w:rPr>
                <w:rStyle w:val="PlaceholderText"/>
                <w:rFonts w:ascii="Tahoma" w:hAnsi="Tahoma" w:cs="Tahoma"/>
                <w:b/>
                <w:color w:val="auto"/>
              </w:rPr>
            </w:pPr>
            <w:r w:rsidRPr="00EC76BB">
              <w:rPr>
                <w:rStyle w:val="PlaceholderText"/>
                <w:rFonts w:ascii="Tahoma" w:hAnsi="Tahoma" w:cs="Tahoma"/>
                <w:b/>
                <w:color w:val="auto"/>
              </w:rPr>
              <w:t>Experience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8FA1120" w14:textId="77777777" w:rsidR="00D575DC" w:rsidRPr="00EC76BB" w:rsidRDefault="00D575DC" w:rsidP="00405F53">
            <w:pPr>
              <w:pStyle w:val="NoSpacing"/>
              <w:jc w:val="center"/>
              <w:rPr>
                <w:rStyle w:val="PlaceholderText"/>
                <w:rFonts w:ascii="Tahoma" w:hAnsi="Tahoma" w:cs="Tahoma"/>
                <w:b/>
                <w:color w:val="auto"/>
              </w:rPr>
            </w:pPr>
            <w:r w:rsidRPr="00EC76BB">
              <w:rPr>
                <w:rStyle w:val="PlaceholderText"/>
                <w:rFonts w:ascii="Tahoma" w:hAnsi="Tahoma" w:cs="Tahoma"/>
                <w:b/>
                <w:color w:val="auto"/>
              </w:rPr>
              <w:t>Last used</w:t>
            </w:r>
          </w:p>
        </w:tc>
        <w:tc>
          <w:tcPr>
            <w:tcW w:w="3367" w:type="dxa"/>
            <w:shd w:val="clear" w:color="auto" w:fill="BFBFBF" w:themeFill="background1" w:themeFillShade="BF"/>
            <w:vAlign w:val="center"/>
          </w:tcPr>
          <w:p w14:paraId="68FA1121" w14:textId="77777777" w:rsidR="00D575DC" w:rsidRPr="00EC76BB" w:rsidRDefault="00D575DC" w:rsidP="009E655A">
            <w:pPr>
              <w:pStyle w:val="NoSpacing"/>
              <w:jc w:val="center"/>
              <w:rPr>
                <w:rStyle w:val="PlaceholderText"/>
                <w:rFonts w:ascii="Tahoma" w:hAnsi="Tahoma" w:cs="Tahoma"/>
              </w:rPr>
            </w:pPr>
            <w:r w:rsidRPr="00EC76BB">
              <w:rPr>
                <w:rStyle w:val="PlaceholderText"/>
                <w:rFonts w:ascii="Tahoma" w:hAnsi="Tahoma" w:cs="Tahoma"/>
                <w:b/>
                <w:color w:val="auto"/>
              </w:rPr>
              <w:t>Notes</w:t>
            </w:r>
          </w:p>
        </w:tc>
      </w:tr>
      <w:tr w:rsidR="00EE5037" w:rsidRPr="00EC76BB" w14:paraId="68FA1124" w14:textId="77777777" w:rsidTr="004529CA">
        <w:tc>
          <w:tcPr>
            <w:tcW w:w="10645" w:type="dxa"/>
            <w:gridSpan w:val="5"/>
            <w:tcMar>
              <w:top w:w="200" w:type="dxa"/>
            </w:tcMar>
          </w:tcPr>
          <w:p w14:paraId="68FA1123" w14:textId="77777777" w:rsidR="00293B0A" w:rsidRPr="00EC76BB" w:rsidRDefault="00481810">
            <w:pPr>
              <w:rPr>
                <w:rFonts w:ascii="Tahoma" w:hAnsi="Tahoma" w:cs="Tahoma"/>
                <w:b/>
              </w:rPr>
            </w:pPr>
            <w:r w:rsidRPr="00EC76BB">
              <w:rPr>
                <w:rFonts w:ascii="Tahoma" w:hAnsi="Tahoma" w:cs="Tahoma"/>
                <w:b/>
              </w:rPr>
              <w:t>Database Management System</w:t>
            </w:r>
          </w:p>
        </w:tc>
      </w:tr>
      <w:tr w:rsidR="00785F7D" w:rsidRPr="00EC76BB" w14:paraId="68FA112A" w14:textId="77777777" w:rsidTr="004529CA">
        <w:tc>
          <w:tcPr>
            <w:tcW w:w="2268" w:type="dxa"/>
          </w:tcPr>
          <w:p w14:paraId="68FA1125" w14:textId="2AE6835B" w:rsidR="00785F7D" w:rsidRPr="00EC76BB" w:rsidRDefault="00785F7D" w:rsidP="00025DE6">
            <w:pPr>
              <w:jc w:val="both"/>
              <w:rPr>
                <w:rFonts w:ascii="Tahoma" w:hAnsi="Tahoma" w:cs="Tahoma"/>
              </w:rPr>
            </w:pPr>
            <w:r w:rsidRPr="00EC76BB">
              <w:rPr>
                <w:rFonts w:ascii="Tahoma" w:hAnsi="Tahoma" w:cs="Tahoma"/>
              </w:rPr>
              <w:t>Microsoft SQL server</w:t>
            </w:r>
          </w:p>
        </w:tc>
        <w:tc>
          <w:tcPr>
            <w:tcW w:w="1890" w:type="dxa"/>
          </w:tcPr>
          <w:p w14:paraId="68FA1126" w14:textId="4F9FA7B4" w:rsidR="00785F7D" w:rsidRPr="00EC76BB" w:rsidRDefault="00103A53" w:rsidP="00697CE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 w:rsidR="00785F7D" w:rsidRPr="00EC76BB">
              <w:rPr>
                <w:rFonts w:ascii="Tahoma" w:hAnsi="Tahoma" w:cs="Tahoma"/>
              </w:rPr>
              <w:t>Applied theory</w:t>
            </w:r>
          </w:p>
        </w:tc>
        <w:tc>
          <w:tcPr>
            <w:tcW w:w="1680" w:type="dxa"/>
          </w:tcPr>
          <w:p w14:paraId="68FA1127" w14:textId="19E437D8" w:rsidR="00785F7D" w:rsidRPr="00EC76BB" w:rsidRDefault="00294A85" w:rsidP="009E655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3m</w:t>
            </w:r>
          </w:p>
        </w:tc>
        <w:tc>
          <w:tcPr>
            <w:tcW w:w="1440" w:type="dxa"/>
          </w:tcPr>
          <w:p w14:paraId="68FA1128" w14:textId="01956014" w:rsidR="00785F7D" w:rsidRPr="00EC76BB" w:rsidRDefault="00AE1C72" w:rsidP="009E655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6/</w:t>
            </w:r>
            <w:r w:rsidR="00294A85">
              <w:rPr>
                <w:rFonts w:ascii="Tahoma" w:hAnsi="Tahoma" w:cs="Tahoma"/>
              </w:rPr>
              <w:t>2021</w:t>
            </w:r>
          </w:p>
        </w:tc>
        <w:tc>
          <w:tcPr>
            <w:tcW w:w="3367" w:type="dxa"/>
          </w:tcPr>
          <w:p w14:paraId="68FA1129" w14:textId="56636BF3" w:rsidR="00785F7D" w:rsidRPr="00EC76BB" w:rsidRDefault="00785F7D">
            <w:pPr>
              <w:jc w:val="both"/>
              <w:rPr>
                <w:rFonts w:ascii="Tahoma" w:hAnsi="Tahoma" w:cs="Tahoma"/>
              </w:rPr>
            </w:pPr>
          </w:p>
        </w:tc>
      </w:tr>
      <w:tr w:rsidR="00350578" w:rsidRPr="00EC76BB" w14:paraId="3679823A" w14:textId="77777777" w:rsidTr="004529CA">
        <w:tc>
          <w:tcPr>
            <w:tcW w:w="2268" w:type="dxa"/>
          </w:tcPr>
          <w:p w14:paraId="2A4E03FB" w14:textId="1AA9A9CC" w:rsidR="00350578" w:rsidRPr="00EC76BB" w:rsidRDefault="00350578" w:rsidP="00025DE6">
            <w:pPr>
              <w:jc w:val="both"/>
              <w:rPr>
                <w:rFonts w:ascii="Tahoma" w:eastAsia="Arial" w:hAnsi="Tahoma" w:cs="Tahoma"/>
              </w:rPr>
            </w:pPr>
            <w:r w:rsidRPr="00EC76BB">
              <w:rPr>
                <w:rFonts w:ascii="Tahoma" w:eastAsia="Arial" w:hAnsi="Tahoma" w:cs="Tahoma"/>
              </w:rPr>
              <w:t>My SQL</w:t>
            </w:r>
          </w:p>
        </w:tc>
        <w:tc>
          <w:tcPr>
            <w:tcW w:w="1890" w:type="dxa"/>
          </w:tcPr>
          <w:p w14:paraId="0DFB7FF1" w14:textId="5BE681BA" w:rsidR="00350578" w:rsidRPr="00EC76BB" w:rsidRDefault="00103A53" w:rsidP="00697CE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 w:rsidR="00350578" w:rsidRPr="00EC76BB">
              <w:rPr>
                <w:rFonts w:ascii="Tahoma" w:hAnsi="Tahoma" w:cs="Tahoma"/>
              </w:rPr>
              <w:t>Applied theory</w:t>
            </w:r>
          </w:p>
        </w:tc>
        <w:tc>
          <w:tcPr>
            <w:tcW w:w="1680" w:type="dxa"/>
          </w:tcPr>
          <w:p w14:paraId="0467E62B" w14:textId="2A2C4A3B" w:rsidR="00350578" w:rsidRPr="00EC76BB" w:rsidRDefault="00294A85" w:rsidP="0035057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2m</w:t>
            </w:r>
          </w:p>
        </w:tc>
        <w:tc>
          <w:tcPr>
            <w:tcW w:w="1440" w:type="dxa"/>
          </w:tcPr>
          <w:p w14:paraId="20F5BA24" w14:textId="44372950" w:rsidR="00350578" w:rsidRPr="00EC76BB" w:rsidRDefault="00AE1C72" w:rsidP="0035057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7/2021</w:t>
            </w:r>
          </w:p>
        </w:tc>
        <w:tc>
          <w:tcPr>
            <w:tcW w:w="3367" w:type="dxa"/>
          </w:tcPr>
          <w:p w14:paraId="0DF2CB9A" w14:textId="77777777" w:rsidR="00350578" w:rsidRPr="00EC76BB" w:rsidRDefault="00350578" w:rsidP="00350578">
            <w:pPr>
              <w:jc w:val="both"/>
              <w:rPr>
                <w:rFonts w:ascii="Tahoma" w:hAnsi="Tahoma" w:cs="Tahoma"/>
              </w:rPr>
            </w:pPr>
          </w:p>
        </w:tc>
      </w:tr>
      <w:tr w:rsidR="00350578" w:rsidRPr="00EC76BB" w14:paraId="68FA112C" w14:textId="77777777" w:rsidTr="004529CA">
        <w:tc>
          <w:tcPr>
            <w:tcW w:w="10645" w:type="dxa"/>
            <w:gridSpan w:val="5"/>
            <w:tcMar>
              <w:top w:w="200" w:type="dxa"/>
            </w:tcMar>
          </w:tcPr>
          <w:p w14:paraId="68FA112B" w14:textId="77777777" w:rsidR="00350578" w:rsidRPr="00EC76BB" w:rsidRDefault="00350578" w:rsidP="00350578">
            <w:pPr>
              <w:rPr>
                <w:rFonts w:ascii="Tahoma" w:hAnsi="Tahoma" w:cs="Tahoma"/>
                <w:b/>
              </w:rPr>
            </w:pPr>
            <w:r w:rsidRPr="00EC76BB">
              <w:rPr>
                <w:rFonts w:ascii="Tahoma" w:hAnsi="Tahoma" w:cs="Tahoma"/>
                <w:b/>
              </w:rPr>
              <w:t>Programming Language</w:t>
            </w:r>
          </w:p>
        </w:tc>
      </w:tr>
      <w:tr w:rsidR="00350578" w:rsidRPr="00EC76BB" w14:paraId="68FA1144" w14:textId="77777777" w:rsidTr="004529CA">
        <w:tc>
          <w:tcPr>
            <w:tcW w:w="2268" w:type="dxa"/>
          </w:tcPr>
          <w:p w14:paraId="68FA113F" w14:textId="653B9548" w:rsidR="00350578" w:rsidRPr="00EC76BB" w:rsidRDefault="00350578" w:rsidP="00350578">
            <w:pPr>
              <w:rPr>
                <w:rFonts w:ascii="Tahoma" w:hAnsi="Tahoma" w:cs="Tahoma"/>
              </w:rPr>
            </w:pPr>
            <w:r w:rsidRPr="00EC76BB">
              <w:rPr>
                <w:rFonts w:ascii="Tahoma" w:hAnsi="Tahoma" w:cs="Tahoma"/>
              </w:rPr>
              <w:t>C#</w:t>
            </w:r>
          </w:p>
        </w:tc>
        <w:tc>
          <w:tcPr>
            <w:tcW w:w="1890" w:type="dxa"/>
          </w:tcPr>
          <w:p w14:paraId="68FA1140" w14:textId="1B36AD8F" w:rsidR="00350578" w:rsidRPr="00EC76BB" w:rsidRDefault="00103A53" w:rsidP="00697CE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 w:rsidR="00EA29D7" w:rsidRPr="00EC76BB">
              <w:rPr>
                <w:rFonts w:ascii="Tahoma" w:hAnsi="Tahoma" w:cs="Tahoma"/>
              </w:rPr>
              <w:t>Applied theory</w:t>
            </w:r>
          </w:p>
        </w:tc>
        <w:tc>
          <w:tcPr>
            <w:tcW w:w="1680" w:type="dxa"/>
          </w:tcPr>
          <w:p w14:paraId="68FA1141" w14:textId="1876AECD" w:rsidR="00350578" w:rsidRPr="00EC76BB" w:rsidRDefault="00187C96" w:rsidP="0035057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 w:rsidR="00294A85">
              <w:rPr>
                <w:rFonts w:ascii="Tahoma" w:hAnsi="Tahoma" w:cs="Tahoma"/>
              </w:rPr>
              <w:t>m</w:t>
            </w:r>
          </w:p>
        </w:tc>
        <w:tc>
          <w:tcPr>
            <w:tcW w:w="1440" w:type="dxa"/>
          </w:tcPr>
          <w:p w14:paraId="68FA1142" w14:textId="7687B926" w:rsidR="00350578" w:rsidRPr="00EC76BB" w:rsidRDefault="00187C96" w:rsidP="0035057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01/</w:t>
            </w:r>
            <w:r w:rsidR="00294A85">
              <w:rPr>
                <w:rFonts w:ascii="Tahoma" w:hAnsi="Tahoma" w:cs="Tahoma"/>
              </w:rPr>
              <w:t>2021</w:t>
            </w:r>
          </w:p>
        </w:tc>
        <w:tc>
          <w:tcPr>
            <w:tcW w:w="3367" w:type="dxa"/>
          </w:tcPr>
          <w:p w14:paraId="68FA1143" w14:textId="77777777" w:rsidR="00350578" w:rsidRPr="00EC76BB" w:rsidRDefault="00350578" w:rsidP="00350578">
            <w:pPr>
              <w:jc w:val="both"/>
              <w:rPr>
                <w:rFonts w:ascii="Tahoma" w:hAnsi="Tahoma" w:cs="Tahoma"/>
              </w:rPr>
            </w:pPr>
          </w:p>
        </w:tc>
      </w:tr>
      <w:tr w:rsidR="004529CA" w:rsidRPr="00EC76BB" w14:paraId="3E8931BB" w14:textId="77777777" w:rsidTr="004529CA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2268" w:type="dxa"/>
          </w:tcPr>
          <w:p w14:paraId="2742190A" w14:textId="25343829" w:rsidR="004529CA" w:rsidRPr="00EC76BB" w:rsidRDefault="00CB7163" w:rsidP="004529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JavaScript, HTML, CSS</w:t>
            </w:r>
          </w:p>
        </w:tc>
        <w:tc>
          <w:tcPr>
            <w:tcW w:w="1890" w:type="dxa"/>
          </w:tcPr>
          <w:p w14:paraId="2DC75EE3" w14:textId="55358319" w:rsidR="004529CA" w:rsidRPr="00EC76BB" w:rsidRDefault="00103A53" w:rsidP="004529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  <w:r w:rsidR="004529CA" w:rsidRPr="00EC76BB">
              <w:rPr>
                <w:rFonts w:ascii="Tahoma" w:hAnsi="Tahoma" w:cs="Tahoma"/>
              </w:rPr>
              <w:t>Applied theory</w:t>
            </w:r>
          </w:p>
        </w:tc>
        <w:tc>
          <w:tcPr>
            <w:tcW w:w="1680" w:type="dxa"/>
          </w:tcPr>
          <w:p w14:paraId="54900487" w14:textId="15380E04" w:rsidR="004529CA" w:rsidRPr="00EC76BB" w:rsidRDefault="00187C96" w:rsidP="004529C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CB7163">
              <w:rPr>
                <w:rFonts w:ascii="Tahoma" w:hAnsi="Tahoma" w:cs="Tahoma"/>
              </w:rPr>
              <w:t>m</w:t>
            </w:r>
          </w:p>
        </w:tc>
        <w:tc>
          <w:tcPr>
            <w:tcW w:w="1440" w:type="dxa"/>
          </w:tcPr>
          <w:p w14:paraId="340A959F" w14:textId="6F5A4EA3" w:rsidR="004529CA" w:rsidRPr="00EC76BB" w:rsidRDefault="00187C96" w:rsidP="00CB716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05/</w:t>
            </w:r>
            <w:r w:rsidR="004529CA">
              <w:rPr>
                <w:rFonts w:ascii="Tahoma" w:hAnsi="Tahoma" w:cs="Tahoma"/>
              </w:rPr>
              <w:t>20</w:t>
            </w:r>
            <w:r w:rsidR="00CB7163">
              <w:rPr>
                <w:rFonts w:ascii="Tahoma" w:hAnsi="Tahoma" w:cs="Tahoma"/>
              </w:rPr>
              <w:t>21</w:t>
            </w:r>
          </w:p>
        </w:tc>
        <w:tc>
          <w:tcPr>
            <w:tcW w:w="3367" w:type="dxa"/>
          </w:tcPr>
          <w:p w14:paraId="151AC1CA" w14:textId="77777777" w:rsidR="004529CA" w:rsidRPr="00EC76BB" w:rsidRDefault="004529CA" w:rsidP="004529CA">
            <w:pPr>
              <w:jc w:val="both"/>
              <w:rPr>
                <w:rFonts w:ascii="Tahoma" w:hAnsi="Tahoma" w:cs="Tahoma"/>
              </w:rPr>
            </w:pPr>
          </w:p>
        </w:tc>
      </w:tr>
    </w:tbl>
    <w:p w14:paraId="68FA117C" w14:textId="77777777" w:rsidR="006C02BE" w:rsidRPr="00EC76BB" w:rsidRDefault="006C02BE" w:rsidP="003A776A">
      <w:pPr>
        <w:pStyle w:val="NoSpacing"/>
        <w:rPr>
          <w:rFonts w:ascii="Tahoma" w:hAnsi="Tahoma" w:cs="Tahoma"/>
          <w:b/>
        </w:rPr>
      </w:pPr>
    </w:p>
    <w:p w14:paraId="68FA117D" w14:textId="77777777" w:rsidR="000A59A0" w:rsidRPr="00EC76BB" w:rsidRDefault="009F52F4" w:rsidP="007F75AF">
      <w:pPr>
        <w:rPr>
          <w:rFonts w:ascii="Tahoma" w:hAnsi="Tahoma" w:cs="Tahoma"/>
          <w:b/>
          <w:u w:val="single"/>
        </w:rPr>
      </w:pPr>
      <w:r w:rsidRPr="00EC76BB">
        <w:rPr>
          <w:rFonts w:ascii="Tahoma" w:hAnsi="Tahoma" w:cs="Tahoma"/>
          <w:b/>
          <w:u w:val="single"/>
        </w:rPr>
        <w:t>LANGUAGE SKILL</w:t>
      </w:r>
    </w:p>
    <w:p w14:paraId="4DAFA584" w14:textId="77777777" w:rsidR="00697CED" w:rsidRPr="0023448F" w:rsidRDefault="00697CED" w:rsidP="00DE1531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23448F">
        <w:rPr>
          <w:rFonts w:ascii="Tahoma" w:hAnsi="Tahoma" w:cs="Tahoma"/>
        </w:rPr>
        <w:lastRenderedPageBreak/>
        <w:t xml:space="preserve">Native in </w:t>
      </w:r>
      <w:r w:rsidRPr="0023448F">
        <w:rPr>
          <w:rFonts w:ascii="Tahoma" w:hAnsi="Tahoma" w:cs="Tahoma"/>
          <w:b/>
        </w:rPr>
        <w:t>Vietnamese</w:t>
      </w:r>
    </w:p>
    <w:p w14:paraId="666D8DB2" w14:textId="1B8CE47C" w:rsidR="00697CED" w:rsidRPr="0023448F" w:rsidRDefault="002A0C98" w:rsidP="002A0C98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 w:rsidRPr="0023448F">
        <w:rPr>
          <w:rFonts w:ascii="Tahoma" w:hAnsi="Tahoma" w:cs="Tahoma"/>
        </w:rPr>
        <w:t>Intermediate</w:t>
      </w:r>
      <w:r w:rsidR="00697CED" w:rsidRPr="0023448F">
        <w:rPr>
          <w:rFonts w:ascii="Tahoma" w:hAnsi="Tahoma" w:cs="Tahoma"/>
        </w:rPr>
        <w:t xml:space="preserve"> in </w:t>
      </w:r>
      <w:r w:rsidR="00697CED" w:rsidRPr="0023448F">
        <w:rPr>
          <w:rFonts w:ascii="Tahoma" w:hAnsi="Tahoma" w:cs="Tahoma"/>
          <w:b/>
        </w:rPr>
        <w:t>English</w:t>
      </w:r>
    </w:p>
    <w:p w14:paraId="120B63C8" w14:textId="77777777" w:rsidR="00697CED" w:rsidRPr="00EC76BB" w:rsidRDefault="00697CED" w:rsidP="00697CED">
      <w:pPr>
        <w:rPr>
          <w:rFonts w:ascii="Tahoma" w:hAnsi="Tahoma" w:cs="Tahoma"/>
          <w:b/>
          <w:u w:val="single"/>
        </w:rPr>
      </w:pPr>
      <w:r w:rsidRPr="00EC76BB">
        <w:rPr>
          <w:rFonts w:ascii="Tahoma" w:hAnsi="Tahoma" w:cs="Tahoma"/>
          <w:b/>
          <w:sz w:val="23"/>
          <w:u w:val="single"/>
        </w:rPr>
        <w:t>PROFESSIONAL EXPERIENCE</w:t>
      </w:r>
    </w:p>
    <w:p w14:paraId="58BFEDA9" w14:textId="773619DE" w:rsidR="00241BED" w:rsidRPr="00EC76BB" w:rsidRDefault="00241BED" w:rsidP="008856C0">
      <w:pPr>
        <w:pStyle w:val="ListParagraph"/>
        <w:ind w:left="432"/>
        <w:rPr>
          <w:rFonts w:ascii="Tahoma" w:hAnsi="Tahoma" w:cs="Tahoma"/>
          <w:b/>
          <w:bCs/>
          <w:lang w:val="en-GB"/>
        </w:rPr>
      </w:pPr>
    </w:p>
    <w:tbl>
      <w:tblPr>
        <w:tblW w:w="10571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2"/>
        <w:gridCol w:w="8129"/>
      </w:tblGrid>
      <w:tr w:rsidR="00E15A8C" w:rsidRPr="00EC76BB" w14:paraId="01F4A7EB" w14:textId="77777777" w:rsidTr="00F27F80">
        <w:tc>
          <w:tcPr>
            <w:tcW w:w="2442" w:type="dxa"/>
            <w:shd w:val="clear" w:color="auto" w:fill="7F7F7F"/>
          </w:tcPr>
          <w:p w14:paraId="56F26EAB" w14:textId="77777777" w:rsidR="00E15A8C" w:rsidRPr="00EC76BB" w:rsidRDefault="00E15A8C" w:rsidP="00350578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EC76BB">
              <w:rPr>
                <w:rFonts w:ascii="Tahoma" w:hAnsi="Tahoma" w:cs="Tahoma"/>
                <w:b/>
                <w:bCs/>
                <w:color w:val="FFFFFF"/>
              </w:rPr>
              <w:t>Project</w:t>
            </w:r>
          </w:p>
        </w:tc>
        <w:tc>
          <w:tcPr>
            <w:tcW w:w="8129" w:type="dxa"/>
          </w:tcPr>
          <w:p w14:paraId="4CCECF57" w14:textId="77777777" w:rsidR="002710B8" w:rsidRDefault="006F4EE6" w:rsidP="004940C0">
            <w:pPr>
              <w:spacing w:before="120"/>
              <w:rPr>
                <w:rFonts w:ascii="Tahoma" w:eastAsia="Arial" w:hAnsi="Tahoma" w:cs="Tahoma"/>
                <w:b/>
                <w:bCs/>
              </w:rPr>
            </w:pPr>
            <w:r>
              <w:rPr>
                <w:rFonts w:ascii="Tahoma" w:eastAsia="Arial" w:hAnsi="Tahoma" w:cs="Tahoma"/>
                <w:b/>
                <w:bCs/>
              </w:rPr>
              <w:t xml:space="preserve"> </w:t>
            </w:r>
            <w:r w:rsidR="002710B8">
              <w:rPr>
                <w:rFonts w:ascii="Tahoma" w:eastAsia="Arial" w:hAnsi="Tahoma" w:cs="Tahoma"/>
                <w:b/>
                <w:bCs/>
              </w:rPr>
              <w:t>The Band Project</w:t>
            </w:r>
          </w:p>
          <w:p w14:paraId="2D8C7F19" w14:textId="2EFA3168" w:rsidR="004940C0" w:rsidRPr="004940C0" w:rsidRDefault="004940C0" w:rsidP="004940C0">
            <w:pPr>
              <w:spacing w:before="120"/>
              <w:rPr>
                <w:rFonts w:ascii="Tahoma" w:eastAsia="Arial" w:hAnsi="Tahoma" w:cs="Tahoma"/>
                <w:b/>
                <w:bCs/>
              </w:rPr>
            </w:pPr>
            <w:hyperlink r:id="rId9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https://tran-dinh-nam-viet-2000.github.io/The-First-Project/</w:t>
              </w:r>
            </w:hyperlink>
          </w:p>
        </w:tc>
      </w:tr>
      <w:tr w:rsidR="00E15A8C" w:rsidRPr="00EC76BB" w14:paraId="5DEF8725" w14:textId="77777777" w:rsidTr="00F27F80">
        <w:tc>
          <w:tcPr>
            <w:tcW w:w="2442" w:type="dxa"/>
            <w:shd w:val="clear" w:color="auto" w:fill="7F7F7F"/>
          </w:tcPr>
          <w:p w14:paraId="21DAA0F0" w14:textId="77777777" w:rsidR="00E15A8C" w:rsidRPr="00EC76BB" w:rsidRDefault="00E15A8C" w:rsidP="00350578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EC76BB">
              <w:rPr>
                <w:rFonts w:ascii="Tahoma" w:hAnsi="Tahoma" w:cs="Tahoma"/>
                <w:b/>
                <w:bCs/>
                <w:color w:val="FFFFFF"/>
              </w:rPr>
              <w:t>Description</w:t>
            </w:r>
          </w:p>
        </w:tc>
        <w:tc>
          <w:tcPr>
            <w:tcW w:w="8129" w:type="dxa"/>
          </w:tcPr>
          <w:p w14:paraId="11B54ADB" w14:textId="77777777" w:rsidR="00D4580F" w:rsidRDefault="00D4580F" w:rsidP="00D4580F">
            <w:pPr>
              <w:pStyle w:val="PlainText"/>
              <w:ind w:left="720"/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6143475E" w14:textId="1DD02920" w:rsidR="00E15A8C" w:rsidRPr="008C5CCD" w:rsidRDefault="00D4580F" w:rsidP="00084E84">
            <w:pPr>
              <w:pStyle w:val="PlainText"/>
              <w:numPr>
                <w:ilvl w:val="0"/>
                <w:numId w:val="9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After taking the basic HTML/</w:t>
            </w:r>
            <w:r w:rsidR="00084E84" w:rsidRPr="00084E84">
              <w:rPr>
                <w:rFonts w:ascii="Tahoma" w:hAnsi="Tahoma" w:cs="Tahoma"/>
                <w:bCs/>
                <w:sz w:val="22"/>
                <w:szCs w:val="22"/>
              </w:rPr>
              <w:t>CSS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/JavaScript</w:t>
            </w:r>
            <w:r w:rsidR="00084E84" w:rsidRPr="00084E84">
              <w:rPr>
                <w:rFonts w:ascii="Tahoma" w:hAnsi="Tahoma" w:cs="Tahoma"/>
                <w:bCs/>
                <w:sz w:val="22"/>
                <w:szCs w:val="22"/>
              </w:rPr>
              <w:t xml:space="preserve"> course, I designed a website about my favorite band</w:t>
            </w:r>
          </w:p>
          <w:p w14:paraId="15B1B814" w14:textId="400F8A0F" w:rsidR="008C5CCD" w:rsidRPr="00EC76BB" w:rsidRDefault="008C5CCD" w:rsidP="008C5CCD">
            <w:pPr>
              <w:pStyle w:val="PlainText"/>
              <w:rPr>
                <w:rFonts w:ascii="Tahoma" w:hAnsi="Tahoma" w:cs="Tahoma"/>
              </w:rPr>
            </w:pPr>
          </w:p>
        </w:tc>
      </w:tr>
      <w:tr w:rsidR="00E15A8C" w:rsidRPr="00EC76BB" w14:paraId="748A5793" w14:textId="77777777" w:rsidTr="00F27F80">
        <w:tc>
          <w:tcPr>
            <w:tcW w:w="2442" w:type="dxa"/>
            <w:shd w:val="clear" w:color="auto" w:fill="7F7F7F"/>
          </w:tcPr>
          <w:p w14:paraId="492072E7" w14:textId="77777777" w:rsidR="00E15A8C" w:rsidRPr="00EC76BB" w:rsidRDefault="00E15A8C" w:rsidP="00350578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EC76BB">
              <w:rPr>
                <w:rFonts w:ascii="Tahoma" w:hAnsi="Tahoma" w:cs="Tahoma"/>
                <w:b/>
                <w:bCs/>
                <w:color w:val="FFFFFF"/>
              </w:rPr>
              <w:t>Duration</w:t>
            </w:r>
          </w:p>
        </w:tc>
        <w:tc>
          <w:tcPr>
            <w:tcW w:w="8129" w:type="dxa"/>
          </w:tcPr>
          <w:p w14:paraId="7CE4E74C" w14:textId="77C4E825" w:rsidR="00E15A8C" w:rsidRPr="00EC76BB" w:rsidRDefault="00154FDF" w:rsidP="003414CF">
            <w:pPr>
              <w:numPr>
                <w:ilvl w:val="0"/>
                <w:numId w:val="3"/>
              </w:numPr>
              <w:suppressAutoHyphens/>
              <w:spacing w:before="20" w:after="20" w:line="288" w:lineRule="auto"/>
              <w:jc w:val="both"/>
              <w:outlineLvl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07/2021</w:t>
            </w:r>
            <w:r w:rsidR="00E15A8C" w:rsidRPr="00EC76BB">
              <w:rPr>
                <w:rFonts w:ascii="Tahoma" w:hAnsi="Tahoma" w:cs="Tahoma"/>
              </w:rPr>
              <w:t xml:space="preserve"> – </w:t>
            </w:r>
            <w:r w:rsidR="003414CF">
              <w:rPr>
                <w:rFonts w:ascii="Tahoma" w:hAnsi="Tahoma" w:cs="Tahoma"/>
              </w:rPr>
              <w:t>NOW</w:t>
            </w:r>
          </w:p>
        </w:tc>
      </w:tr>
      <w:tr w:rsidR="00E15A8C" w:rsidRPr="00EC76BB" w14:paraId="22C00E72" w14:textId="77777777" w:rsidTr="00F27F80">
        <w:tc>
          <w:tcPr>
            <w:tcW w:w="2442" w:type="dxa"/>
            <w:shd w:val="clear" w:color="auto" w:fill="7F7F7F"/>
          </w:tcPr>
          <w:p w14:paraId="7A4EA41A" w14:textId="77777777" w:rsidR="00E15A8C" w:rsidRPr="00EC76BB" w:rsidRDefault="00E15A8C" w:rsidP="00350578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EC76BB">
              <w:rPr>
                <w:rFonts w:ascii="Tahoma" w:hAnsi="Tahoma" w:cs="Tahoma"/>
                <w:b/>
                <w:bCs/>
                <w:color w:val="FFFFFF"/>
              </w:rPr>
              <w:t>Position</w:t>
            </w:r>
          </w:p>
        </w:tc>
        <w:tc>
          <w:tcPr>
            <w:tcW w:w="8129" w:type="dxa"/>
          </w:tcPr>
          <w:p w14:paraId="61C6CD55" w14:textId="3C093795" w:rsidR="00E15A8C" w:rsidRPr="00EC76BB" w:rsidRDefault="00154FDF" w:rsidP="00DE1531">
            <w:pPr>
              <w:numPr>
                <w:ilvl w:val="0"/>
                <w:numId w:val="3"/>
              </w:numPr>
              <w:suppressAutoHyphens/>
              <w:spacing w:before="20" w:after="20" w:line="288" w:lineRule="auto"/>
              <w:jc w:val="both"/>
              <w:outlineLvl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Alone</w:t>
            </w:r>
          </w:p>
        </w:tc>
      </w:tr>
      <w:tr w:rsidR="00E15A8C" w:rsidRPr="00EC76BB" w14:paraId="3FF90217" w14:textId="77777777" w:rsidTr="00F27F80">
        <w:tc>
          <w:tcPr>
            <w:tcW w:w="2442" w:type="dxa"/>
            <w:tcBorders>
              <w:bottom w:val="single" w:sz="4" w:space="0" w:color="auto"/>
            </w:tcBorders>
            <w:shd w:val="clear" w:color="auto" w:fill="7F7F7F"/>
          </w:tcPr>
          <w:p w14:paraId="3CF6F9B7" w14:textId="77777777" w:rsidR="00E15A8C" w:rsidRPr="00EC76BB" w:rsidRDefault="00E15A8C" w:rsidP="00350578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EC76BB">
              <w:rPr>
                <w:rFonts w:ascii="Tahoma" w:hAnsi="Tahoma" w:cs="Tahoma"/>
                <w:b/>
                <w:bCs/>
                <w:color w:val="FFFFFF"/>
              </w:rPr>
              <w:t>Responsibility</w:t>
            </w:r>
          </w:p>
        </w:tc>
        <w:tc>
          <w:tcPr>
            <w:tcW w:w="8129" w:type="dxa"/>
            <w:tcBorders>
              <w:bottom w:val="single" w:sz="4" w:space="0" w:color="auto"/>
            </w:tcBorders>
          </w:tcPr>
          <w:p w14:paraId="49CC5C2D" w14:textId="67AF6F5D" w:rsidR="00E15A8C" w:rsidRPr="00DD3208" w:rsidRDefault="00B54ADE" w:rsidP="00DD3208">
            <w:pPr>
              <w:numPr>
                <w:ilvl w:val="0"/>
                <w:numId w:val="3"/>
              </w:numPr>
              <w:suppressAutoHyphens/>
              <w:spacing w:before="20" w:after="20" w:line="288" w:lineRule="auto"/>
              <w:jc w:val="both"/>
              <w:outlineLvl w:val="0"/>
              <w:rPr>
                <w:rFonts w:ascii="Tahoma" w:hAnsi="Tahoma" w:cs="Tahoma"/>
              </w:rPr>
            </w:pPr>
            <w:r w:rsidRPr="00EC76BB">
              <w:rPr>
                <w:rFonts w:ascii="Tahoma" w:hAnsi="Tahoma" w:cs="Tahoma"/>
              </w:rPr>
              <w:t>Coding</w:t>
            </w:r>
            <w:r w:rsidR="00214C0C">
              <w:rPr>
                <w:rFonts w:ascii="Tahoma" w:hAnsi="Tahoma" w:cs="Tahoma"/>
              </w:rPr>
              <w:t xml:space="preserve"> and Fix bug</w:t>
            </w:r>
          </w:p>
        </w:tc>
      </w:tr>
      <w:tr w:rsidR="00E15A8C" w:rsidRPr="00EC76BB" w14:paraId="35394C8E" w14:textId="77777777" w:rsidTr="00F27F80">
        <w:tc>
          <w:tcPr>
            <w:tcW w:w="2442" w:type="dxa"/>
            <w:tcBorders>
              <w:bottom w:val="single" w:sz="4" w:space="0" w:color="auto"/>
            </w:tcBorders>
            <w:shd w:val="clear" w:color="auto" w:fill="7F7F7F"/>
          </w:tcPr>
          <w:p w14:paraId="4ED1FABB" w14:textId="77777777" w:rsidR="00E15A8C" w:rsidRPr="00EC76BB" w:rsidRDefault="00E15A8C" w:rsidP="00350578">
            <w:pPr>
              <w:rPr>
                <w:rFonts w:ascii="Tahoma" w:hAnsi="Tahoma" w:cs="Tahoma"/>
                <w:b/>
                <w:bCs/>
                <w:color w:val="FFFFFF"/>
              </w:rPr>
            </w:pPr>
            <w:r w:rsidRPr="00EC76BB">
              <w:rPr>
                <w:rFonts w:ascii="Tahoma" w:hAnsi="Tahoma" w:cs="Tahoma"/>
                <w:b/>
                <w:bCs/>
                <w:color w:val="FFFFFF"/>
              </w:rPr>
              <w:t>Technology</w:t>
            </w:r>
          </w:p>
        </w:tc>
        <w:tc>
          <w:tcPr>
            <w:tcW w:w="8129" w:type="dxa"/>
            <w:tcBorders>
              <w:bottom w:val="single" w:sz="4" w:space="0" w:color="auto"/>
            </w:tcBorders>
            <w:shd w:val="clear" w:color="auto" w:fill="auto"/>
          </w:tcPr>
          <w:p w14:paraId="4F4626E4" w14:textId="77777777" w:rsidR="0041442A" w:rsidRDefault="004E2580" w:rsidP="00DD3208">
            <w:pPr>
              <w:numPr>
                <w:ilvl w:val="0"/>
                <w:numId w:val="3"/>
              </w:numPr>
              <w:tabs>
                <w:tab w:val="left" w:pos="1440"/>
              </w:tabs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HTML/CSS</w:t>
            </w:r>
          </w:p>
          <w:p w14:paraId="1368C424" w14:textId="346CBDA4" w:rsidR="004940C0" w:rsidRPr="00DD3208" w:rsidRDefault="004940C0" w:rsidP="00DD3208">
            <w:pPr>
              <w:numPr>
                <w:ilvl w:val="0"/>
                <w:numId w:val="3"/>
              </w:numPr>
              <w:tabs>
                <w:tab w:val="left" w:pos="1440"/>
              </w:tabs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JavaScript</w:t>
            </w:r>
          </w:p>
        </w:tc>
      </w:tr>
    </w:tbl>
    <w:p w14:paraId="56895A7B" w14:textId="77777777" w:rsidR="00CF6FCB" w:rsidRDefault="00CF6FCB" w:rsidP="008856C0">
      <w:pPr>
        <w:pStyle w:val="ListParagraph"/>
        <w:ind w:left="432"/>
        <w:rPr>
          <w:rFonts w:ascii="Tahoma" w:hAnsi="Tahoma" w:cs="Tahoma"/>
          <w:b/>
          <w:bCs/>
          <w:lang w:val="en-GB"/>
        </w:rPr>
      </w:pPr>
    </w:p>
    <w:p w14:paraId="182AEDC6" w14:textId="396A425F" w:rsidR="00CB11ED" w:rsidRPr="00EC76BB" w:rsidRDefault="00CB11ED" w:rsidP="008856C0">
      <w:pPr>
        <w:pStyle w:val="ListParagraph"/>
        <w:ind w:left="432"/>
        <w:rPr>
          <w:rFonts w:ascii="Tahoma" w:hAnsi="Tahoma" w:cs="Tahoma"/>
          <w:b/>
          <w:bCs/>
          <w:lang w:val="en-GB"/>
        </w:rPr>
      </w:pPr>
    </w:p>
    <w:p w14:paraId="68FA1313" w14:textId="77777777" w:rsidR="009F2173" w:rsidRPr="00917CD0" w:rsidRDefault="009F2173" w:rsidP="00917CD0">
      <w:pPr>
        <w:rPr>
          <w:rFonts w:ascii="Tahoma" w:hAnsi="Tahoma" w:cs="Tahoma"/>
          <w:b/>
        </w:rPr>
      </w:pPr>
    </w:p>
    <w:sectPr w:rsidR="009F2173" w:rsidRPr="00917CD0" w:rsidSect="009C11BA">
      <w:footerReference w:type="default" r:id="rId10"/>
      <w:pgSz w:w="12240" w:h="15840"/>
      <w:pgMar w:top="720" w:right="720" w:bottom="0" w:left="36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79D49" w14:textId="77777777" w:rsidR="006F2A40" w:rsidRDefault="006F2A40" w:rsidP="00C962F3">
      <w:pPr>
        <w:spacing w:after="0" w:line="240" w:lineRule="auto"/>
      </w:pPr>
      <w:r>
        <w:separator/>
      </w:r>
    </w:p>
  </w:endnote>
  <w:endnote w:type="continuationSeparator" w:id="0">
    <w:p w14:paraId="647654C5" w14:textId="77777777" w:rsidR="006F2A40" w:rsidRDefault="006F2A40" w:rsidP="00C9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A131B" w14:textId="3D87453E" w:rsidR="00350578" w:rsidRDefault="00350578">
    <w:pPr>
      <w:jc w:val="right"/>
      <w:textAlignment w:val="bottom"/>
    </w:pPr>
    <w:r>
      <w:fldChar w:fldCharType="begin"/>
    </w:r>
    <w:r>
      <w:instrText xml:space="preserve"> PAGE  \* Arabic  \* MERGEFORMAT </w:instrText>
    </w:r>
    <w:r>
      <w:fldChar w:fldCharType="separate"/>
    </w:r>
    <w:r w:rsidR="0058550F" w:rsidRPr="0058550F">
      <w:rPr>
        <w:rFonts w:ascii="Tahoma"/>
        <w:b/>
        <w:noProof/>
        <w:sz w:val="18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35E62" w14:textId="77777777" w:rsidR="006F2A40" w:rsidRDefault="006F2A40" w:rsidP="00C962F3">
      <w:pPr>
        <w:spacing w:after="0" w:line="240" w:lineRule="auto"/>
      </w:pPr>
      <w:r>
        <w:separator/>
      </w:r>
    </w:p>
  </w:footnote>
  <w:footnote w:type="continuationSeparator" w:id="0">
    <w:p w14:paraId="54F21ECA" w14:textId="77777777" w:rsidR="006F2A40" w:rsidRDefault="006F2A40" w:rsidP="00C96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94F02E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73890"/>
    <w:multiLevelType w:val="hybridMultilevel"/>
    <w:tmpl w:val="3DF0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B4CC5"/>
    <w:multiLevelType w:val="hybridMultilevel"/>
    <w:tmpl w:val="0A46608C"/>
    <w:lvl w:ilvl="0" w:tplc="A3C2F032">
      <w:start w:val="1"/>
      <w:numFmt w:val="bullet"/>
      <w:pStyle w:val="Name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9B500D"/>
    <w:multiLevelType w:val="hybridMultilevel"/>
    <w:tmpl w:val="B4327A0C"/>
    <w:lvl w:ilvl="0" w:tplc="BD8C1898">
      <w:start w:val="1"/>
      <w:numFmt w:val="bullet"/>
      <w:lvlText w:val="●"/>
      <w:lvlJc w:val="left"/>
    </w:lvl>
    <w:lvl w:ilvl="1" w:tplc="0902DEE6">
      <w:numFmt w:val="decimal"/>
      <w:lvlText w:val=""/>
      <w:lvlJc w:val="left"/>
    </w:lvl>
    <w:lvl w:ilvl="2" w:tplc="B22A8B12">
      <w:numFmt w:val="decimal"/>
      <w:lvlText w:val=""/>
      <w:lvlJc w:val="left"/>
    </w:lvl>
    <w:lvl w:ilvl="3" w:tplc="A87065A6">
      <w:numFmt w:val="decimal"/>
      <w:lvlText w:val=""/>
      <w:lvlJc w:val="left"/>
    </w:lvl>
    <w:lvl w:ilvl="4" w:tplc="10307FAE">
      <w:numFmt w:val="decimal"/>
      <w:lvlText w:val=""/>
      <w:lvlJc w:val="left"/>
    </w:lvl>
    <w:lvl w:ilvl="5" w:tplc="CBA2A5A6">
      <w:numFmt w:val="decimal"/>
      <w:lvlText w:val=""/>
      <w:lvlJc w:val="left"/>
    </w:lvl>
    <w:lvl w:ilvl="6" w:tplc="40463432">
      <w:numFmt w:val="decimal"/>
      <w:lvlText w:val=""/>
      <w:lvlJc w:val="left"/>
    </w:lvl>
    <w:lvl w:ilvl="7" w:tplc="D2D01D66">
      <w:numFmt w:val="decimal"/>
      <w:lvlText w:val=""/>
      <w:lvlJc w:val="left"/>
    </w:lvl>
    <w:lvl w:ilvl="8" w:tplc="20BC50A8">
      <w:numFmt w:val="decimal"/>
      <w:lvlText w:val=""/>
      <w:lvlJc w:val="left"/>
    </w:lvl>
  </w:abstractNum>
  <w:abstractNum w:abstractNumId="6">
    <w:nsid w:val="63A91629"/>
    <w:multiLevelType w:val="hybridMultilevel"/>
    <w:tmpl w:val="ABC0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54F8D"/>
    <w:multiLevelType w:val="hybridMultilevel"/>
    <w:tmpl w:val="511CF84E"/>
    <w:lvl w:ilvl="0" w:tplc="5994EE88">
      <w:start w:val="1"/>
      <w:numFmt w:val="upperRoman"/>
      <w:lvlText w:val="%1."/>
      <w:lvlJc w:val="right"/>
      <w:pPr>
        <w:ind w:left="360" w:hanging="360"/>
      </w:pPr>
      <w:rPr>
        <w:sz w:val="20"/>
        <w:szCs w:val="2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5"/>
  </w:num>
  <w:num w:numId="7">
    <w:abstractNumId w:val="3"/>
  </w:num>
  <w:num w:numId="8">
    <w:abstractNumId w:val="0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432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wtTS0MDM0MLc0NzRT0lEKTi0uzszPAykwNKgFAAWq2QwtAAAA"/>
  </w:docVars>
  <w:rsids>
    <w:rsidRoot w:val="00E81945"/>
    <w:rsid w:val="00001DC4"/>
    <w:rsid w:val="0000323F"/>
    <w:rsid w:val="000046C3"/>
    <w:rsid w:val="0000617C"/>
    <w:rsid w:val="000110B6"/>
    <w:rsid w:val="000119E0"/>
    <w:rsid w:val="0001233C"/>
    <w:rsid w:val="000157AF"/>
    <w:rsid w:val="00015D7B"/>
    <w:rsid w:val="000162F6"/>
    <w:rsid w:val="00016BED"/>
    <w:rsid w:val="000209E3"/>
    <w:rsid w:val="000228E8"/>
    <w:rsid w:val="00025DE6"/>
    <w:rsid w:val="0003074D"/>
    <w:rsid w:val="000325E9"/>
    <w:rsid w:val="0003576B"/>
    <w:rsid w:val="00035CC8"/>
    <w:rsid w:val="00037CB9"/>
    <w:rsid w:val="000424E1"/>
    <w:rsid w:val="000465AB"/>
    <w:rsid w:val="00046D0E"/>
    <w:rsid w:val="00051620"/>
    <w:rsid w:val="00052437"/>
    <w:rsid w:val="000529BB"/>
    <w:rsid w:val="00053C6A"/>
    <w:rsid w:val="00055503"/>
    <w:rsid w:val="0006009C"/>
    <w:rsid w:val="00060977"/>
    <w:rsid w:val="0006148C"/>
    <w:rsid w:val="00061D43"/>
    <w:rsid w:val="00062E7F"/>
    <w:rsid w:val="000646F4"/>
    <w:rsid w:val="00065C08"/>
    <w:rsid w:val="0006648A"/>
    <w:rsid w:val="00066580"/>
    <w:rsid w:val="00067F9E"/>
    <w:rsid w:val="000724BE"/>
    <w:rsid w:val="00073579"/>
    <w:rsid w:val="0007422F"/>
    <w:rsid w:val="0008000F"/>
    <w:rsid w:val="00084E84"/>
    <w:rsid w:val="00086ADE"/>
    <w:rsid w:val="0008737B"/>
    <w:rsid w:val="000878A4"/>
    <w:rsid w:val="0009175F"/>
    <w:rsid w:val="00092D37"/>
    <w:rsid w:val="000969A6"/>
    <w:rsid w:val="00097036"/>
    <w:rsid w:val="000A11B7"/>
    <w:rsid w:val="000A4583"/>
    <w:rsid w:val="000A59A0"/>
    <w:rsid w:val="000B21F7"/>
    <w:rsid w:val="000C0775"/>
    <w:rsid w:val="000C1200"/>
    <w:rsid w:val="000C17B7"/>
    <w:rsid w:val="000C3BCF"/>
    <w:rsid w:val="000C52C3"/>
    <w:rsid w:val="000C6826"/>
    <w:rsid w:val="000C6D86"/>
    <w:rsid w:val="000C6E54"/>
    <w:rsid w:val="000D35D2"/>
    <w:rsid w:val="000D7D0C"/>
    <w:rsid w:val="000D7EF1"/>
    <w:rsid w:val="000E218B"/>
    <w:rsid w:val="000F54B6"/>
    <w:rsid w:val="000F63B4"/>
    <w:rsid w:val="000F76E1"/>
    <w:rsid w:val="00101554"/>
    <w:rsid w:val="00101595"/>
    <w:rsid w:val="00103A53"/>
    <w:rsid w:val="00106620"/>
    <w:rsid w:val="00106EC3"/>
    <w:rsid w:val="001077A4"/>
    <w:rsid w:val="00111595"/>
    <w:rsid w:val="00112AEA"/>
    <w:rsid w:val="00112B50"/>
    <w:rsid w:val="00113C44"/>
    <w:rsid w:val="001157B9"/>
    <w:rsid w:val="001173CB"/>
    <w:rsid w:val="00124EC0"/>
    <w:rsid w:val="00125E8A"/>
    <w:rsid w:val="0012612E"/>
    <w:rsid w:val="00126F7A"/>
    <w:rsid w:val="00133DCD"/>
    <w:rsid w:val="00134A6F"/>
    <w:rsid w:val="00147DE9"/>
    <w:rsid w:val="00152C57"/>
    <w:rsid w:val="001533A8"/>
    <w:rsid w:val="00154119"/>
    <w:rsid w:val="00154FDF"/>
    <w:rsid w:val="00157DE3"/>
    <w:rsid w:val="00160B86"/>
    <w:rsid w:val="001611EF"/>
    <w:rsid w:val="00161419"/>
    <w:rsid w:val="001614C3"/>
    <w:rsid w:val="00161827"/>
    <w:rsid w:val="00161C55"/>
    <w:rsid w:val="001631DC"/>
    <w:rsid w:val="00164421"/>
    <w:rsid w:val="00164604"/>
    <w:rsid w:val="00166D6F"/>
    <w:rsid w:val="00167CFA"/>
    <w:rsid w:val="00175989"/>
    <w:rsid w:val="00176169"/>
    <w:rsid w:val="001771C0"/>
    <w:rsid w:val="00183E0E"/>
    <w:rsid w:val="00187C96"/>
    <w:rsid w:val="00190FA2"/>
    <w:rsid w:val="00192D06"/>
    <w:rsid w:val="00194222"/>
    <w:rsid w:val="0019688E"/>
    <w:rsid w:val="001A4020"/>
    <w:rsid w:val="001A6123"/>
    <w:rsid w:val="001A7CF4"/>
    <w:rsid w:val="001B120B"/>
    <w:rsid w:val="001B45CE"/>
    <w:rsid w:val="001B5406"/>
    <w:rsid w:val="001B6E42"/>
    <w:rsid w:val="001C1303"/>
    <w:rsid w:val="001C2B4E"/>
    <w:rsid w:val="001C47CA"/>
    <w:rsid w:val="001D46E6"/>
    <w:rsid w:val="001D562D"/>
    <w:rsid w:val="001D6CD0"/>
    <w:rsid w:val="001D6E91"/>
    <w:rsid w:val="001D7CF6"/>
    <w:rsid w:val="001E06A8"/>
    <w:rsid w:val="001E3580"/>
    <w:rsid w:val="001E7324"/>
    <w:rsid w:val="001F172E"/>
    <w:rsid w:val="001F1F96"/>
    <w:rsid w:val="001F3473"/>
    <w:rsid w:val="001F3B4E"/>
    <w:rsid w:val="001F4AFB"/>
    <w:rsid w:val="001F52C3"/>
    <w:rsid w:val="001F67BF"/>
    <w:rsid w:val="002044C0"/>
    <w:rsid w:val="00210F60"/>
    <w:rsid w:val="002132CD"/>
    <w:rsid w:val="002133EB"/>
    <w:rsid w:val="00214780"/>
    <w:rsid w:val="00214C0C"/>
    <w:rsid w:val="0022190F"/>
    <w:rsid w:val="00222910"/>
    <w:rsid w:val="002235AD"/>
    <w:rsid w:val="002239F4"/>
    <w:rsid w:val="00225E75"/>
    <w:rsid w:val="00230BDB"/>
    <w:rsid w:val="00234147"/>
    <w:rsid w:val="002341CA"/>
    <w:rsid w:val="0023448F"/>
    <w:rsid w:val="00234F29"/>
    <w:rsid w:val="00234F41"/>
    <w:rsid w:val="00236DCA"/>
    <w:rsid w:val="00236F5D"/>
    <w:rsid w:val="0023793C"/>
    <w:rsid w:val="00240CB4"/>
    <w:rsid w:val="00241AF2"/>
    <w:rsid w:val="00241BED"/>
    <w:rsid w:val="00242E37"/>
    <w:rsid w:val="002444BE"/>
    <w:rsid w:val="00247278"/>
    <w:rsid w:val="00250CC0"/>
    <w:rsid w:val="00251019"/>
    <w:rsid w:val="0025299A"/>
    <w:rsid w:val="00255628"/>
    <w:rsid w:val="002608E8"/>
    <w:rsid w:val="0026365D"/>
    <w:rsid w:val="00265AE2"/>
    <w:rsid w:val="00267304"/>
    <w:rsid w:val="002710B8"/>
    <w:rsid w:val="00271F83"/>
    <w:rsid w:val="00273262"/>
    <w:rsid w:val="00274B24"/>
    <w:rsid w:val="00277136"/>
    <w:rsid w:val="0028135E"/>
    <w:rsid w:val="002840E4"/>
    <w:rsid w:val="002905C3"/>
    <w:rsid w:val="00291586"/>
    <w:rsid w:val="002916C9"/>
    <w:rsid w:val="00293B0A"/>
    <w:rsid w:val="00294A85"/>
    <w:rsid w:val="00294BE5"/>
    <w:rsid w:val="002A0C98"/>
    <w:rsid w:val="002A109A"/>
    <w:rsid w:val="002A185D"/>
    <w:rsid w:val="002A3553"/>
    <w:rsid w:val="002A47FD"/>
    <w:rsid w:val="002A4810"/>
    <w:rsid w:val="002B5100"/>
    <w:rsid w:val="002B5BE3"/>
    <w:rsid w:val="002B604E"/>
    <w:rsid w:val="002B70DD"/>
    <w:rsid w:val="002B76C4"/>
    <w:rsid w:val="002C5000"/>
    <w:rsid w:val="002C67ED"/>
    <w:rsid w:val="002C745E"/>
    <w:rsid w:val="002D0027"/>
    <w:rsid w:val="002D0CC2"/>
    <w:rsid w:val="002D0F14"/>
    <w:rsid w:val="002D0FA2"/>
    <w:rsid w:val="002D0FF5"/>
    <w:rsid w:val="002D1EF0"/>
    <w:rsid w:val="002D39FF"/>
    <w:rsid w:val="002D4FFB"/>
    <w:rsid w:val="002D6467"/>
    <w:rsid w:val="002D7D49"/>
    <w:rsid w:val="002D7DA4"/>
    <w:rsid w:val="002E3439"/>
    <w:rsid w:val="002E6A3B"/>
    <w:rsid w:val="002F3CD4"/>
    <w:rsid w:val="002F7BC4"/>
    <w:rsid w:val="003020F8"/>
    <w:rsid w:val="0030344C"/>
    <w:rsid w:val="00305BBF"/>
    <w:rsid w:val="00306A7F"/>
    <w:rsid w:val="00307F34"/>
    <w:rsid w:val="00312185"/>
    <w:rsid w:val="0031336F"/>
    <w:rsid w:val="00313807"/>
    <w:rsid w:val="00314B61"/>
    <w:rsid w:val="0031634D"/>
    <w:rsid w:val="00316841"/>
    <w:rsid w:val="00316885"/>
    <w:rsid w:val="00317EF9"/>
    <w:rsid w:val="00320551"/>
    <w:rsid w:val="00320DFB"/>
    <w:rsid w:val="00322A8F"/>
    <w:rsid w:val="00323EEF"/>
    <w:rsid w:val="00327A87"/>
    <w:rsid w:val="00331C2F"/>
    <w:rsid w:val="00332F28"/>
    <w:rsid w:val="0033333A"/>
    <w:rsid w:val="00334E07"/>
    <w:rsid w:val="00334F57"/>
    <w:rsid w:val="00335072"/>
    <w:rsid w:val="00337008"/>
    <w:rsid w:val="00340EAF"/>
    <w:rsid w:val="003414CF"/>
    <w:rsid w:val="00341B36"/>
    <w:rsid w:val="00350578"/>
    <w:rsid w:val="00350691"/>
    <w:rsid w:val="003523C8"/>
    <w:rsid w:val="0035442F"/>
    <w:rsid w:val="00354EAD"/>
    <w:rsid w:val="00354F0D"/>
    <w:rsid w:val="00355B17"/>
    <w:rsid w:val="003600D4"/>
    <w:rsid w:val="00364024"/>
    <w:rsid w:val="003651B1"/>
    <w:rsid w:val="00371809"/>
    <w:rsid w:val="00371F40"/>
    <w:rsid w:val="003765DD"/>
    <w:rsid w:val="00376DD3"/>
    <w:rsid w:val="003772FC"/>
    <w:rsid w:val="0038261F"/>
    <w:rsid w:val="0038337F"/>
    <w:rsid w:val="003862C6"/>
    <w:rsid w:val="003865BD"/>
    <w:rsid w:val="00386B8B"/>
    <w:rsid w:val="00390802"/>
    <w:rsid w:val="00392925"/>
    <w:rsid w:val="003937BC"/>
    <w:rsid w:val="00394C9A"/>
    <w:rsid w:val="00395F27"/>
    <w:rsid w:val="00396BF6"/>
    <w:rsid w:val="003A037E"/>
    <w:rsid w:val="003A03BB"/>
    <w:rsid w:val="003A1A98"/>
    <w:rsid w:val="003A1B2B"/>
    <w:rsid w:val="003A385D"/>
    <w:rsid w:val="003A3FED"/>
    <w:rsid w:val="003A47DF"/>
    <w:rsid w:val="003A776A"/>
    <w:rsid w:val="003B00F0"/>
    <w:rsid w:val="003B1EC6"/>
    <w:rsid w:val="003B54FC"/>
    <w:rsid w:val="003B76E0"/>
    <w:rsid w:val="003B7D32"/>
    <w:rsid w:val="003C0417"/>
    <w:rsid w:val="003C1E1D"/>
    <w:rsid w:val="003C5E66"/>
    <w:rsid w:val="003C6FE7"/>
    <w:rsid w:val="003C7C03"/>
    <w:rsid w:val="003C7C72"/>
    <w:rsid w:val="003D4678"/>
    <w:rsid w:val="003D5408"/>
    <w:rsid w:val="003D7EF6"/>
    <w:rsid w:val="003E55FF"/>
    <w:rsid w:val="003F151F"/>
    <w:rsid w:val="003F2203"/>
    <w:rsid w:val="003F2EA6"/>
    <w:rsid w:val="003F40B2"/>
    <w:rsid w:val="003F4A26"/>
    <w:rsid w:val="003F4D1D"/>
    <w:rsid w:val="003F7941"/>
    <w:rsid w:val="003F7C1E"/>
    <w:rsid w:val="00401E44"/>
    <w:rsid w:val="004030CB"/>
    <w:rsid w:val="00403EC6"/>
    <w:rsid w:val="00405144"/>
    <w:rsid w:val="00405F53"/>
    <w:rsid w:val="004072A7"/>
    <w:rsid w:val="00411AD4"/>
    <w:rsid w:val="004129A0"/>
    <w:rsid w:val="0041430F"/>
    <w:rsid w:val="0041442A"/>
    <w:rsid w:val="00417D6D"/>
    <w:rsid w:val="00421724"/>
    <w:rsid w:val="004219E2"/>
    <w:rsid w:val="00421B26"/>
    <w:rsid w:val="004254DE"/>
    <w:rsid w:val="00433FC5"/>
    <w:rsid w:val="00436C98"/>
    <w:rsid w:val="00437CE1"/>
    <w:rsid w:val="00437EDB"/>
    <w:rsid w:val="00441C01"/>
    <w:rsid w:val="00442C20"/>
    <w:rsid w:val="00447757"/>
    <w:rsid w:val="00447F86"/>
    <w:rsid w:val="00452575"/>
    <w:rsid w:val="004529CA"/>
    <w:rsid w:val="00453628"/>
    <w:rsid w:val="00453A0D"/>
    <w:rsid w:val="00453CEC"/>
    <w:rsid w:val="004548C0"/>
    <w:rsid w:val="00460098"/>
    <w:rsid w:val="004647B6"/>
    <w:rsid w:val="00466756"/>
    <w:rsid w:val="00470754"/>
    <w:rsid w:val="00475852"/>
    <w:rsid w:val="00477C1E"/>
    <w:rsid w:val="004811A4"/>
    <w:rsid w:val="00481810"/>
    <w:rsid w:val="004820E7"/>
    <w:rsid w:val="004853EA"/>
    <w:rsid w:val="0049009B"/>
    <w:rsid w:val="004924FB"/>
    <w:rsid w:val="004926C3"/>
    <w:rsid w:val="00493505"/>
    <w:rsid w:val="004940C0"/>
    <w:rsid w:val="0049467E"/>
    <w:rsid w:val="00495477"/>
    <w:rsid w:val="004A2065"/>
    <w:rsid w:val="004A4E16"/>
    <w:rsid w:val="004A6337"/>
    <w:rsid w:val="004B0F1C"/>
    <w:rsid w:val="004B185E"/>
    <w:rsid w:val="004B7411"/>
    <w:rsid w:val="004C0757"/>
    <w:rsid w:val="004C1BD0"/>
    <w:rsid w:val="004C6BFA"/>
    <w:rsid w:val="004C7DCA"/>
    <w:rsid w:val="004D057A"/>
    <w:rsid w:val="004D09AD"/>
    <w:rsid w:val="004D16B1"/>
    <w:rsid w:val="004D2CFB"/>
    <w:rsid w:val="004D7D24"/>
    <w:rsid w:val="004E118F"/>
    <w:rsid w:val="004E1740"/>
    <w:rsid w:val="004E2580"/>
    <w:rsid w:val="004F09E6"/>
    <w:rsid w:val="004F42F9"/>
    <w:rsid w:val="004F4347"/>
    <w:rsid w:val="00502698"/>
    <w:rsid w:val="00503E18"/>
    <w:rsid w:val="005041E5"/>
    <w:rsid w:val="005046C4"/>
    <w:rsid w:val="00505AFA"/>
    <w:rsid w:val="005078AF"/>
    <w:rsid w:val="00511E0A"/>
    <w:rsid w:val="005126F1"/>
    <w:rsid w:val="005132F9"/>
    <w:rsid w:val="00514FF0"/>
    <w:rsid w:val="0051739B"/>
    <w:rsid w:val="005219C5"/>
    <w:rsid w:val="00522B21"/>
    <w:rsid w:val="00523D78"/>
    <w:rsid w:val="00525576"/>
    <w:rsid w:val="0052574A"/>
    <w:rsid w:val="00526874"/>
    <w:rsid w:val="00527504"/>
    <w:rsid w:val="005306C8"/>
    <w:rsid w:val="00531770"/>
    <w:rsid w:val="00531C72"/>
    <w:rsid w:val="00536ECB"/>
    <w:rsid w:val="00541352"/>
    <w:rsid w:val="0054206B"/>
    <w:rsid w:val="0054343C"/>
    <w:rsid w:val="00543BB1"/>
    <w:rsid w:val="005556C3"/>
    <w:rsid w:val="0056084F"/>
    <w:rsid w:val="0056167A"/>
    <w:rsid w:val="00563D65"/>
    <w:rsid w:val="00563F4B"/>
    <w:rsid w:val="00565750"/>
    <w:rsid w:val="00565E12"/>
    <w:rsid w:val="00565E5C"/>
    <w:rsid w:val="00571AD2"/>
    <w:rsid w:val="00572CFB"/>
    <w:rsid w:val="00581513"/>
    <w:rsid w:val="0058550F"/>
    <w:rsid w:val="00586F1F"/>
    <w:rsid w:val="0059080A"/>
    <w:rsid w:val="00597A8D"/>
    <w:rsid w:val="00597BB1"/>
    <w:rsid w:val="005A2545"/>
    <w:rsid w:val="005A2AAB"/>
    <w:rsid w:val="005B0D02"/>
    <w:rsid w:val="005B0F28"/>
    <w:rsid w:val="005B1F72"/>
    <w:rsid w:val="005B4A5F"/>
    <w:rsid w:val="005C110F"/>
    <w:rsid w:val="005C1545"/>
    <w:rsid w:val="005D0F99"/>
    <w:rsid w:val="005D26C4"/>
    <w:rsid w:val="005D4F2D"/>
    <w:rsid w:val="005D5BCB"/>
    <w:rsid w:val="005E2A9B"/>
    <w:rsid w:val="005E32B5"/>
    <w:rsid w:val="005F0F3D"/>
    <w:rsid w:val="005F12A1"/>
    <w:rsid w:val="005F1443"/>
    <w:rsid w:val="005F6105"/>
    <w:rsid w:val="005F6EFA"/>
    <w:rsid w:val="0060081B"/>
    <w:rsid w:val="00601266"/>
    <w:rsid w:val="0060263D"/>
    <w:rsid w:val="00602675"/>
    <w:rsid w:val="0060516C"/>
    <w:rsid w:val="00606B85"/>
    <w:rsid w:val="00612405"/>
    <w:rsid w:val="00622941"/>
    <w:rsid w:val="00625FD7"/>
    <w:rsid w:val="00630719"/>
    <w:rsid w:val="00630B7B"/>
    <w:rsid w:val="00632BFF"/>
    <w:rsid w:val="00632FB4"/>
    <w:rsid w:val="006336A5"/>
    <w:rsid w:val="006367AF"/>
    <w:rsid w:val="006425AC"/>
    <w:rsid w:val="00643B21"/>
    <w:rsid w:val="00644E48"/>
    <w:rsid w:val="00650B78"/>
    <w:rsid w:val="00652FF2"/>
    <w:rsid w:val="006537E6"/>
    <w:rsid w:val="006544DB"/>
    <w:rsid w:val="00654E2D"/>
    <w:rsid w:val="00655B7A"/>
    <w:rsid w:val="006576C7"/>
    <w:rsid w:val="0065778E"/>
    <w:rsid w:val="00660BF1"/>
    <w:rsid w:val="00661CD3"/>
    <w:rsid w:val="00665720"/>
    <w:rsid w:val="00666C5F"/>
    <w:rsid w:val="00666EE1"/>
    <w:rsid w:val="006709EA"/>
    <w:rsid w:val="006758B2"/>
    <w:rsid w:val="006836A7"/>
    <w:rsid w:val="00684161"/>
    <w:rsid w:val="00686670"/>
    <w:rsid w:val="00697CED"/>
    <w:rsid w:val="006A0B6D"/>
    <w:rsid w:val="006A16F6"/>
    <w:rsid w:val="006A3C81"/>
    <w:rsid w:val="006B35A5"/>
    <w:rsid w:val="006B41E5"/>
    <w:rsid w:val="006C02BE"/>
    <w:rsid w:val="006C1E94"/>
    <w:rsid w:val="006C2C52"/>
    <w:rsid w:val="006C4C68"/>
    <w:rsid w:val="006C6054"/>
    <w:rsid w:val="006D13A1"/>
    <w:rsid w:val="006D26C3"/>
    <w:rsid w:val="006D6F26"/>
    <w:rsid w:val="006E26F5"/>
    <w:rsid w:val="006E3B1B"/>
    <w:rsid w:val="006E6324"/>
    <w:rsid w:val="006F269D"/>
    <w:rsid w:val="006F2A40"/>
    <w:rsid w:val="006F4D61"/>
    <w:rsid w:val="006F4EE6"/>
    <w:rsid w:val="006F5FA9"/>
    <w:rsid w:val="0071168D"/>
    <w:rsid w:val="00713165"/>
    <w:rsid w:val="00713F43"/>
    <w:rsid w:val="00726C7A"/>
    <w:rsid w:val="007300CA"/>
    <w:rsid w:val="0073121A"/>
    <w:rsid w:val="007312D6"/>
    <w:rsid w:val="00731FF6"/>
    <w:rsid w:val="007322EC"/>
    <w:rsid w:val="007337EF"/>
    <w:rsid w:val="00735122"/>
    <w:rsid w:val="00735BAC"/>
    <w:rsid w:val="00737277"/>
    <w:rsid w:val="00737E49"/>
    <w:rsid w:val="00742E01"/>
    <w:rsid w:val="00743A50"/>
    <w:rsid w:val="00746AE0"/>
    <w:rsid w:val="007509E4"/>
    <w:rsid w:val="00751CE3"/>
    <w:rsid w:val="007563C8"/>
    <w:rsid w:val="00761237"/>
    <w:rsid w:val="00761DB6"/>
    <w:rsid w:val="007663D7"/>
    <w:rsid w:val="00766A81"/>
    <w:rsid w:val="007674DD"/>
    <w:rsid w:val="007676A6"/>
    <w:rsid w:val="00771D74"/>
    <w:rsid w:val="007808FB"/>
    <w:rsid w:val="00780FCD"/>
    <w:rsid w:val="00781002"/>
    <w:rsid w:val="0078340C"/>
    <w:rsid w:val="007837F1"/>
    <w:rsid w:val="00785F7D"/>
    <w:rsid w:val="0079670D"/>
    <w:rsid w:val="00797CCB"/>
    <w:rsid w:val="007A1060"/>
    <w:rsid w:val="007A7050"/>
    <w:rsid w:val="007B2AD1"/>
    <w:rsid w:val="007B38D5"/>
    <w:rsid w:val="007B734A"/>
    <w:rsid w:val="007B7E2C"/>
    <w:rsid w:val="007C2478"/>
    <w:rsid w:val="007C4770"/>
    <w:rsid w:val="007C63C5"/>
    <w:rsid w:val="007C6617"/>
    <w:rsid w:val="007D1890"/>
    <w:rsid w:val="007D1B36"/>
    <w:rsid w:val="007D1DD8"/>
    <w:rsid w:val="007D757E"/>
    <w:rsid w:val="007E356E"/>
    <w:rsid w:val="007E71DE"/>
    <w:rsid w:val="007F122E"/>
    <w:rsid w:val="007F2E39"/>
    <w:rsid w:val="007F3758"/>
    <w:rsid w:val="007F3B88"/>
    <w:rsid w:val="007F75AF"/>
    <w:rsid w:val="007F7BC9"/>
    <w:rsid w:val="00800749"/>
    <w:rsid w:val="00800790"/>
    <w:rsid w:val="00803002"/>
    <w:rsid w:val="00804381"/>
    <w:rsid w:val="00810E49"/>
    <w:rsid w:val="00812A80"/>
    <w:rsid w:val="00813B7B"/>
    <w:rsid w:val="00814861"/>
    <w:rsid w:val="00820DA3"/>
    <w:rsid w:val="008225D1"/>
    <w:rsid w:val="00830ECA"/>
    <w:rsid w:val="008348D4"/>
    <w:rsid w:val="0083707F"/>
    <w:rsid w:val="00842610"/>
    <w:rsid w:val="008450EF"/>
    <w:rsid w:val="00845C2E"/>
    <w:rsid w:val="00845CA7"/>
    <w:rsid w:val="00846D48"/>
    <w:rsid w:val="00853345"/>
    <w:rsid w:val="008541B7"/>
    <w:rsid w:val="00857E69"/>
    <w:rsid w:val="00857ED8"/>
    <w:rsid w:val="00861FFF"/>
    <w:rsid w:val="008631DE"/>
    <w:rsid w:val="0086543C"/>
    <w:rsid w:val="008659B2"/>
    <w:rsid w:val="00871072"/>
    <w:rsid w:val="008736A8"/>
    <w:rsid w:val="00875630"/>
    <w:rsid w:val="00880F75"/>
    <w:rsid w:val="00882C5D"/>
    <w:rsid w:val="008856C0"/>
    <w:rsid w:val="00890330"/>
    <w:rsid w:val="008A3411"/>
    <w:rsid w:val="008A3565"/>
    <w:rsid w:val="008A3BC0"/>
    <w:rsid w:val="008A3E85"/>
    <w:rsid w:val="008A6A2A"/>
    <w:rsid w:val="008A7044"/>
    <w:rsid w:val="008B46C2"/>
    <w:rsid w:val="008B7AE5"/>
    <w:rsid w:val="008C11D5"/>
    <w:rsid w:val="008C504E"/>
    <w:rsid w:val="008C5CCD"/>
    <w:rsid w:val="008D0632"/>
    <w:rsid w:val="008D07F3"/>
    <w:rsid w:val="008D3567"/>
    <w:rsid w:val="008D5BE4"/>
    <w:rsid w:val="008D5F57"/>
    <w:rsid w:val="008D7227"/>
    <w:rsid w:val="008E1EEA"/>
    <w:rsid w:val="008E257D"/>
    <w:rsid w:val="008E2C3D"/>
    <w:rsid w:val="008E5E23"/>
    <w:rsid w:val="008E6730"/>
    <w:rsid w:val="008E67A2"/>
    <w:rsid w:val="008E7ABC"/>
    <w:rsid w:val="008F1780"/>
    <w:rsid w:val="008F1FA9"/>
    <w:rsid w:val="008F284B"/>
    <w:rsid w:val="008F3916"/>
    <w:rsid w:val="008F3E73"/>
    <w:rsid w:val="008F73FF"/>
    <w:rsid w:val="0090254B"/>
    <w:rsid w:val="00906249"/>
    <w:rsid w:val="009100D2"/>
    <w:rsid w:val="00911632"/>
    <w:rsid w:val="00912EDF"/>
    <w:rsid w:val="009168D1"/>
    <w:rsid w:val="00917CD0"/>
    <w:rsid w:val="009218E4"/>
    <w:rsid w:val="0092216C"/>
    <w:rsid w:val="00922319"/>
    <w:rsid w:val="00924346"/>
    <w:rsid w:val="009254DE"/>
    <w:rsid w:val="009258A5"/>
    <w:rsid w:val="00925DD1"/>
    <w:rsid w:val="00932FFA"/>
    <w:rsid w:val="009372C1"/>
    <w:rsid w:val="00937F90"/>
    <w:rsid w:val="00940FF0"/>
    <w:rsid w:val="00941707"/>
    <w:rsid w:val="00941975"/>
    <w:rsid w:val="009431CB"/>
    <w:rsid w:val="009444EF"/>
    <w:rsid w:val="009464E7"/>
    <w:rsid w:val="00946716"/>
    <w:rsid w:val="009505FA"/>
    <w:rsid w:val="00952E9D"/>
    <w:rsid w:val="00956D57"/>
    <w:rsid w:val="00957681"/>
    <w:rsid w:val="00957A09"/>
    <w:rsid w:val="00957FE5"/>
    <w:rsid w:val="0096308B"/>
    <w:rsid w:val="00965B77"/>
    <w:rsid w:val="00966B3F"/>
    <w:rsid w:val="0097107C"/>
    <w:rsid w:val="009716DC"/>
    <w:rsid w:val="00972988"/>
    <w:rsid w:val="0097436E"/>
    <w:rsid w:val="00975573"/>
    <w:rsid w:val="009758F8"/>
    <w:rsid w:val="00977A12"/>
    <w:rsid w:val="00980C05"/>
    <w:rsid w:val="00981C22"/>
    <w:rsid w:val="00981F2F"/>
    <w:rsid w:val="00985096"/>
    <w:rsid w:val="009852F0"/>
    <w:rsid w:val="009875DA"/>
    <w:rsid w:val="00990B56"/>
    <w:rsid w:val="009916F7"/>
    <w:rsid w:val="00993365"/>
    <w:rsid w:val="0099634A"/>
    <w:rsid w:val="00997592"/>
    <w:rsid w:val="00997CEB"/>
    <w:rsid w:val="009B0807"/>
    <w:rsid w:val="009B1468"/>
    <w:rsid w:val="009B18C9"/>
    <w:rsid w:val="009B2504"/>
    <w:rsid w:val="009B3211"/>
    <w:rsid w:val="009B6BE7"/>
    <w:rsid w:val="009B79A3"/>
    <w:rsid w:val="009C101C"/>
    <w:rsid w:val="009C11BA"/>
    <w:rsid w:val="009C1ADC"/>
    <w:rsid w:val="009D09AC"/>
    <w:rsid w:val="009D1EE4"/>
    <w:rsid w:val="009D5C84"/>
    <w:rsid w:val="009D6C07"/>
    <w:rsid w:val="009E1427"/>
    <w:rsid w:val="009E38CC"/>
    <w:rsid w:val="009E3BD6"/>
    <w:rsid w:val="009E655A"/>
    <w:rsid w:val="009E72A6"/>
    <w:rsid w:val="009E7FD7"/>
    <w:rsid w:val="009F121E"/>
    <w:rsid w:val="009F2173"/>
    <w:rsid w:val="009F2E5D"/>
    <w:rsid w:val="009F362C"/>
    <w:rsid w:val="009F3F96"/>
    <w:rsid w:val="009F49C6"/>
    <w:rsid w:val="009F52F4"/>
    <w:rsid w:val="00A03A53"/>
    <w:rsid w:val="00A05384"/>
    <w:rsid w:val="00A072DD"/>
    <w:rsid w:val="00A1027A"/>
    <w:rsid w:val="00A10D7E"/>
    <w:rsid w:val="00A137F6"/>
    <w:rsid w:val="00A138C7"/>
    <w:rsid w:val="00A13931"/>
    <w:rsid w:val="00A15A36"/>
    <w:rsid w:val="00A2170E"/>
    <w:rsid w:val="00A2361A"/>
    <w:rsid w:val="00A25993"/>
    <w:rsid w:val="00A25D48"/>
    <w:rsid w:val="00A27B77"/>
    <w:rsid w:val="00A33BE7"/>
    <w:rsid w:val="00A33CD6"/>
    <w:rsid w:val="00A4097F"/>
    <w:rsid w:val="00A41924"/>
    <w:rsid w:val="00A42F0F"/>
    <w:rsid w:val="00A43BA8"/>
    <w:rsid w:val="00A461A2"/>
    <w:rsid w:val="00A47EB4"/>
    <w:rsid w:val="00A50618"/>
    <w:rsid w:val="00A52973"/>
    <w:rsid w:val="00A56193"/>
    <w:rsid w:val="00A63415"/>
    <w:rsid w:val="00A6448B"/>
    <w:rsid w:val="00A725AA"/>
    <w:rsid w:val="00A733AA"/>
    <w:rsid w:val="00A82D99"/>
    <w:rsid w:val="00A83745"/>
    <w:rsid w:val="00A83E37"/>
    <w:rsid w:val="00A86033"/>
    <w:rsid w:val="00A862C8"/>
    <w:rsid w:val="00A91629"/>
    <w:rsid w:val="00A91BDD"/>
    <w:rsid w:val="00A94A99"/>
    <w:rsid w:val="00AA32DC"/>
    <w:rsid w:val="00AA3371"/>
    <w:rsid w:val="00AB1B83"/>
    <w:rsid w:val="00AB38CE"/>
    <w:rsid w:val="00AB3F36"/>
    <w:rsid w:val="00AC1826"/>
    <w:rsid w:val="00AC2C70"/>
    <w:rsid w:val="00AC4AB6"/>
    <w:rsid w:val="00AD19A9"/>
    <w:rsid w:val="00AD2FDB"/>
    <w:rsid w:val="00AD3232"/>
    <w:rsid w:val="00AD6017"/>
    <w:rsid w:val="00AD6AC5"/>
    <w:rsid w:val="00AE1C72"/>
    <w:rsid w:val="00AE571C"/>
    <w:rsid w:val="00AE6258"/>
    <w:rsid w:val="00AF3161"/>
    <w:rsid w:val="00B00848"/>
    <w:rsid w:val="00B00BE3"/>
    <w:rsid w:val="00B017AB"/>
    <w:rsid w:val="00B01890"/>
    <w:rsid w:val="00B0248D"/>
    <w:rsid w:val="00B0451B"/>
    <w:rsid w:val="00B07A10"/>
    <w:rsid w:val="00B10F6A"/>
    <w:rsid w:val="00B13749"/>
    <w:rsid w:val="00B14A3B"/>
    <w:rsid w:val="00B15E80"/>
    <w:rsid w:val="00B16623"/>
    <w:rsid w:val="00B228A5"/>
    <w:rsid w:val="00B22B31"/>
    <w:rsid w:val="00B22C73"/>
    <w:rsid w:val="00B26090"/>
    <w:rsid w:val="00B26D45"/>
    <w:rsid w:val="00B300D5"/>
    <w:rsid w:val="00B33895"/>
    <w:rsid w:val="00B33C18"/>
    <w:rsid w:val="00B34034"/>
    <w:rsid w:val="00B3606F"/>
    <w:rsid w:val="00B41A9F"/>
    <w:rsid w:val="00B42D22"/>
    <w:rsid w:val="00B431AB"/>
    <w:rsid w:val="00B434C6"/>
    <w:rsid w:val="00B43B97"/>
    <w:rsid w:val="00B4553D"/>
    <w:rsid w:val="00B47272"/>
    <w:rsid w:val="00B47AAD"/>
    <w:rsid w:val="00B51987"/>
    <w:rsid w:val="00B51D30"/>
    <w:rsid w:val="00B5440E"/>
    <w:rsid w:val="00B54651"/>
    <w:rsid w:val="00B54A35"/>
    <w:rsid w:val="00B54ADE"/>
    <w:rsid w:val="00B54B32"/>
    <w:rsid w:val="00B5518E"/>
    <w:rsid w:val="00B60601"/>
    <w:rsid w:val="00B6088C"/>
    <w:rsid w:val="00B64AD6"/>
    <w:rsid w:val="00B705DE"/>
    <w:rsid w:val="00B70D72"/>
    <w:rsid w:val="00B75320"/>
    <w:rsid w:val="00B764AE"/>
    <w:rsid w:val="00B801E8"/>
    <w:rsid w:val="00B80B2C"/>
    <w:rsid w:val="00B8458E"/>
    <w:rsid w:val="00B90A80"/>
    <w:rsid w:val="00B95D57"/>
    <w:rsid w:val="00B95DE3"/>
    <w:rsid w:val="00B96D79"/>
    <w:rsid w:val="00B97942"/>
    <w:rsid w:val="00B97D82"/>
    <w:rsid w:val="00BA12DC"/>
    <w:rsid w:val="00BA4CEF"/>
    <w:rsid w:val="00BA74AE"/>
    <w:rsid w:val="00BB243B"/>
    <w:rsid w:val="00BB2B8D"/>
    <w:rsid w:val="00BB76DC"/>
    <w:rsid w:val="00BC0BB9"/>
    <w:rsid w:val="00BC1130"/>
    <w:rsid w:val="00BC48D3"/>
    <w:rsid w:val="00BD181D"/>
    <w:rsid w:val="00BD1C9E"/>
    <w:rsid w:val="00BD242E"/>
    <w:rsid w:val="00BD2B8A"/>
    <w:rsid w:val="00BD4C1E"/>
    <w:rsid w:val="00BD62AA"/>
    <w:rsid w:val="00BD781F"/>
    <w:rsid w:val="00BE1837"/>
    <w:rsid w:val="00BE44A2"/>
    <w:rsid w:val="00BE6BEA"/>
    <w:rsid w:val="00BE6CCB"/>
    <w:rsid w:val="00BF37F2"/>
    <w:rsid w:val="00BF41A7"/>
    <w:rsid w:val="00BF5D26"/>
    <w:rsid w:val="00C02DBF"/>
    <w:rsid w:val="00C04F38"/>
    <w:rsid w:val="00C05011"/>
    <w:rsid w:val="00C06BC9"/>
    <w:rsid w:val="00C06D1A"/>
    <w:rsid w:val="00C107D2"/>
    <w:rsid w:val="00C141C4"/>
    <w:rsid w:val="00C21B6A"/>
    <w:rsid w:val="00C23752"/>
    <w:rsid w:val="00C277B5"/>
    <w:rsid w:val="00C31AE0"/>
    <w:rsid w:val="00C42917"/>
    <w:rsid w:val="00C42DD0"/>
    <w:rsid w:val="00C47130"/>
    <w:rsid w:val="00C471D4"/>
    <w:rsid w:val="00C476E4"/>
    <w:rsid w:val="00C50399"/>
    <w:rsid w:val="00C50F4B"/>
    <w:rsid w:val="00C53139"/>
    <w:rsid w:val="00C637CE"/>
    <w:rsid w:val="00C64385"/>
    <w:rsid w:val="00C71112"/>
    <w:rsid w:val="00C7267A"/>
    <w:rsid w:val="00C74203"/>
    <w:rsid w:val="00C812B7"/>
    <w:rsid w:val="00C844DF"/>
    <w:rsid w:val="00C846FF"/>
    <w:rsid w:val="00C84DC0"/>
    <w:rsid w:val="00C86F0C"/>
    <w:rsid w:val="00C93157"/>
    <w:rsid w:val="00C94F90"/>
    <w:rsid w:val="00C95B03"/>
    <w:rsid w:val="00C962F3"/>
    <w:rsid w:val="00CA456A"/>
    <w:rsid w:val="00CB0E42"/>
    <w:rsid w:val="00CB11ED"/>
    <w:rsid w:val="00CB1A89"/>
    <w:rsid w:val="00CB3DEE"/>
    <w:rsid w:val="00CB463A"/>
    <w:rsid w:val="00CB48B1"/>
    <w:rsid w:val="00CB7163"/>
    <w:rsid w:val="00CB7C65"/>
    <w:rsid w:val="00CC7C99"/>
    <w:rsid w:val="00CD2E3E"/>
    <w:rsid w:val="00CD2F39"/>
    <w:rsid w:val="00CD3D51"/>
    <w:rsid w:val="00CE5106"/>
    <w:rsid w:val="00CF0668"/>
    <w:rsid w:val="00CF0F8D"/>
    <w:rsid w:val="00CF1819"/>
    <w:rsid w:val="00CF1838"/>
    <w:rsid w:val="00CF1E66"/>
    <w:rsid w:val="00CF3DED"/>
    <w:rsid w:val="00CF6FCB"/>
    <w:rsid w:val="00D019CB"/>
    <w:rsid w:val="00D03156"/>
    <w:rsid w:val="00D0396C"/>
    <w:rsid w:val="00D03E0D"/>
    <w:rsid w:val="00D06FBE"/>
    <w:rsid w:val="00D07BDC"/>
    <w:rsid w:val="00D10BF8"/>
    <w:rsid w:val="00D12884"/>
    <w:rsid w:val="00D133DE"/>
    <w:rsid w:val="00D14E30"/>
    <w:rsid w:val="00D156BF"/>
    <w:rsid w:val="00D1593C"/>
    <w:rsid w:val="00D17739"/>
    <w:rsid w:val="00D220C1"/>
    <w:rsid w:val="00D22628"/>
    <w:rsid w:val="00D22652"/>
    <w:rsid w:val="00D26AC9"/>
    <w:rsid w:val="00D26E93"/>
    <w:rsid w:val="00D33EE6"/>
    <w:rsid w:val="00D40705"/>
    <w:rsid w:val="00D40BF8"/>
    <w:rsid w:val="00D41BE7"/>
    <w:rsid w:val="00D4580F"/>
    <w:rsid w:val="00D50F5C"/>
    <w:rsid w:val="00D52560"/>
    <w:rsid w:val="00D575DC"/>
    <w:rsid w:val="00D639C9"/>
    <w:rsid w:val="00D64C7E"/>
    <w:rsid w:val="00D747FD"/>
    <w:rsid w:val="00D74B28"/>
    <w:rsid w:val="00D7559E"/>
    <w:rsid w:val="00D769B7"/>
    <w:rsid w:val="00D83FA9"/>
    <w:rsid w:val="00D850B5"/>
    <w:rsid w:val="00D87DCA"/>
    <w:rsid w:val="00D91F48"/>
    <w:rsid w:val="00D92BAD"/>
    <w:rsid w:val="00D92C9B"/>
    <w:rsid w:val="00D93EB2"/>
    <w:rsid w:val="00DA0B35"/>
    <w:rsid w:val="00DA212F"/>
    <w:rsid w:val="00DA3F94"/>
    <w:rsid w:val="00DA5F7C"/>
    <w:rsid w:val="00DB3232"/>
    <w:rsid w:val="00DB3C33"/>
    <w:rsid w:val="00DB5E2F"/>
    <w:rsid w:val="00DC02BF"/>
    <w:rsid w:val="00DC0B6B"/>
    <w:rsid w:val="00DC17EA"/>
    <w:rsid w:val="00DD1456"/>
    <w:rsid w:val="00DD14BF"/>
    <w:rsid w:val="00DD1CE8"/>
    <w:rsid w:val="00DD3208"/>
    <w:rsid w:val="00DD5986"/>
    <w:rsid w:val="00DD70CD"/>
    <w:rsid w:val="00DE0059"/>
    <w:rsid w:val="00DE0833"/>
    <w:rsid w:val="00DE1531"/>
    <w:rsid w:val="00DE18E6"/>
    <w:rsid w:val="00DE298D"/>
    <w:rsid w:val="00DE3A45"/>
    <w:rsid w:val="00DE3C07"/>
    <w:rsid w:val="00DF3BA2"/>
    <w:rsid w:val="00DF7F72"/>
    <w:rsid w:val="00E03D68"/>
    <w:rsid w:val="00E04BCC"/>
    <w:rsid w:val="00E103EE"/>
    <w:rsid w:val="00E11BEB"/>
    <w:rsid w:val="00E1296F"/>
    <w:rsid w:val="00E14D5F"/>
    <w:rsid w:val="00E15A8C"/>
    <w:rsid w:val="00E1643A"/>
    <w:rsid w:val="00E20F60"/>
    <w:rsid w:val="00E23152"/>
    <w:rsid w:val="00E2576B"/>
    <w:rsid w:val="00E25D74"/>
    <w:rsid w:val="00E27AD4"/>
    <w:rsid w:val="00E31070"/>
    <w:rsid w:val="00E310C2"/>
    <w:rsid w:val="00E31E91"/>
    <w:rsid w:val="00E32353"/>
    <w:rsid w:val="00E326D0"/>
    <w:rsid w:val="00E33148"/>
    <w:rsid w:val="00E34871"/>
    <w:rsid w:val="00E3770B"/>
    <w:rsid w:val="00E41F1A"/>
    <w:rsid w:val="00E439A8"/>
    <w:rsid w:val="00E4478D"/>
    <w:rsid w:val="00E450DB"/>
    <w:rsid w:val="00E50889"/>
    <w:rsid w:val="00E53945"/>
    <w:rsid w:val="00E53D8E"/>
    <w:rsid w:val="00E56FC1"/>
    <w:rsid w:val="00E61402"/>
    <w:rsid w:val="00E622E6"/>
    <w:rsid w:val="00E64CC0"/>
    <w:rsid w:val="00E67CE8"/>
    <w:rsid w:val="00E71D68"/>
    <w:rsid w:val="00E71F64"/>
    <w:rsid w:val="00E723A7"/>
    <w:rsid w:val="00E80AC2"/>
    <w:rsid w:val="00E81945"/>
    <w:rsid w:val="00E85C3A"/>
    <w:rsid w:val="00E85F41"/>
    <w:rsid w:val="00E874F1"/>
    <w:rsid w:val="00E92C83"/>
    <w:rsid w:val="00E9554E"/>
    <w:rsid w:val="00E95AA9"/>
    <w:rsid w:val="00E95AD5"/>
    <w:rsid w:val="00EA1C74"/>
    <w:rsid w:val="00EA1FFB"/>
    <w:rsid w:val="00EA29D7"/>
    <w:rsid w:val="00EA6F1F"/>
    <w:rsid w:val="00EA7B53"/>
    <w:rsid w:val="00EB3F7F"/>
    <w:rsid w:val="00EB47D2"/>
    <w:rsid w:val="00EC0508"/>
    <w:rsid w:val="00EC28BA"/>
    <w:rsid w:val="00EC30E1"/>
    <w:rsid w:val="00EC3DEB"/>
    <w:rsid w:val="00EC3E9F"/>
    <w:rsid w:val="00EC42E5"/>
    <w:rsid w:val="00EC59D9"/>
    <w:rsid w:val="00EC6779"/>
    <w:rsid w:val="00EC76BB"/>
    <w:rsid w:val="00ED6410"/>
    <w:rsid w:val="00EE02F5"/>
    <w:rsid w:val="00EE1B84"/>
    <w:rsid w:val="00EE2C9F"/>
    <w:rsid w:val="00EE4139"/>
    <w:rsid w:val="00EE5037"/>
    <w:rsid w:val="00EE52CF"/>
    <w:rsid w:val="00EE5EEF"/>
    <w:rsid w:val="00EE5FEC"/>
    <w:rsid w:val="00EE6238"/>
    <w:rsid w:val="00EE6445"/>
    <w:rsid w:val="00EF74FA"/>
    <w:rsid w:val="00F005E5"/>
    <w:rsid w:val="00F025EB"/>
    <w:rsid w:val="00F038EE"/>
    <w:rsid w:val="00F03B05"/>
    <w:rsid w:val="00F03F00"/>
    <w:rsid w:val="00F07541"/>
    <w:rsid w:val="00F10B1B"/>
    <w:rsid w:val="00F118D8"/>
    <w:rsid w:val="00F13E30"/>
    <w:rsid w:val="00F17B33"/>
    <w:rsid w:val="00F20312"/>
    <w:rsid w:val="00F2038F"/>
    <w:rsid w:val="00F20A89"/>
    <w:rsid w:val="00F22A30"/>
    <w:rsid w:val="00F240F1"/>
    <w:rsid w:val="00F24FED"/>
    <w:rsid w:val="00F258AA"/>
    <w:rsid w:val="00F25E2D"/>
    <w:rsid w:val="00F26391"/>
    <w:rsid w:val="00F26AAE"/>
    <w:rsid w:val="00F27A8B"/>
    <w:rsid w:val="00F27F80"/>
    <w:rsid w:val="00F35B71"/>
    <w:rsid w:val="00F4089E"/>
    <w:rsid w:val="00F41A9E"/>
    <w:rsid w:val="00F431D7"/>
    <w:rsid w:val="00F4492F"/>
    <w:rsid w:val="00F51ECE"/>
    <w:rsid w:val="00F53519"/>
    <w:rsid w:val="00F5554C"/>
    <w:rsid w:val="00F55DE6"/>
    <w:rsid w:val="00F57116"/>
    <w:rsid w:val="00F572F7"/>
    <w:rsid w:val="00F60595"/>
    <w:rsid w:val="00F62810"/>
    <w:rsid w:val="00F65FB6"/>
    <w:rsid w:val="00F666E3"/>
    <w:rsid w:val="00F6737D"/>
    <w:rsid w:val="00F67C02"/>
    <w:rsid w:val="00F70AE7"/>
    <w:rsid w:val="00F71E84"/>
    <w:rsid w:val="00F72231"/>
    <w:rsid w:val="00F770F3"/>
    <w:rsid w:val="00F7720B"/>
    <w:rsid w:val="00F77FE4"/>
    <w:rsid w:val="00F80088"/>
    <w:rsid w:val="00F801E4"/>
    <w:rsid w:val="00F819F2"/>
    <w:rsid w:val="00F8346B"/>
    <w:rsid w:val="00F85708"/>
    <w:rsid w:val="00F865A0"/>
    <w:rsid w:val="00F86884"/>
    <w:rsid w:val="00F87321"/>
    <w:rsid w:val="00F91605"/>
    <w:rsid w:val="00F927CF"/>
    <w:rsid w:val="00F92EF1"/>
    <w:rsid w:val="00F9314C"/>
    <w:rsid w:val="00F95A53"/>
    <w:rsid w:val="00FA2D29"/>
    <w:rsid w:val="00FA6ED6"/>
    <w:rsid w:val="00FA76BE"/>
    <w:rsid w:val="00FB1160"/>
    <w:rsid w:val="00FB4B1A"/>
    <w:rsid w:val="00FB4D67"/>
    <w:rsid w:val="00FC2DAB"/>
    <w:rsid w:val="00FC6705"/>
    <w:rsid w:val="00FC7668"/>
    <w:rsid w:val="00FD556B"/>
    <w:rsid w:val="00FD7184"/>
    <w:rsid w:val="00FE006D"/>
    <w:rsid w:val="00FE1EE3"/>
    <w:rsid w:val="00FE5009"/>
    <w:rsid w:val="00FE51B2"/>
    <w:rsid w:val="00FF3121"/>
    <w:rsid w:val="00FF3631"/>
    <w:rsid w:val="00FF5E00"/>
    <w:rsid w:val="00FF7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FA105D"/>
  <w15:docId w15:val="{685A9FA3-9B36-4255-85C2-8974C2B2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C18"/>
  </w:style>
  <w:style w:type="paragraph" w:styleId="Heading1">
    <w:name w:val="heading 1"/>
    <w:basedOn w:val="Normal"/>
    <w:next w:val="Normal"/>
    <w:link w:val="Heading1Char"/>
    <w:uiPriority w:val="9"/>
    <w:qFormat/>
    <w:rsid w:val="00B33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C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C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1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1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1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1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1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37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3C18"/>
    <w:pPr>
      <w:ind w:left="720"/>
      <w:contextualSpacing/>
    </w:pPr>
  </w:style>
  <w:style w:type="table" w:styleId="TableGrid">
    <w:name w:val="Table Grid"/>
    <w:basedOn w:val="TableNormal"/>
    <w:uiPriority w:val="59"/>
    <w:rsid w:val="004647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33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C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C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3C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33C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33C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33C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33C1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33C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C1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3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C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3C18"/>
    <w:rPr>
      <w:b/>
      <w:bCs/>
    </w:rPr>
  </w:style>
  <w:style w:type="character" w:styleId="Emphasis">
    <w:name w:val="Emphasis"/>
    <w:basedOn w:val="DefaultParagraphFont"/>
    <w:uiPriority w:val="20"/>
    <w:qFormat/>
    <w:rsid w:val="00B33C18"/>
    <w:rPr>
      <w:i/>
      <w:iCs/>
    </w:rPr>
  </w:style>
  <w:style w:type="paragraph" w:styleId="NoSpacing">
    <w:name w:val="No Spacing"/>
    <w:uiPriority w:val="1"/>
    <w:qFormat/>
    <w:rsid w:val="00B33C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3C1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3C1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1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33C1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3C1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33C1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3C1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3C1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C1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96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2F3"/>
  </w:style>
  <w:style w:type="paragraph" w:styleId="Footer">
    <w:name w:val="footer"/>
    <w:basedOn w:val="Normal"/>
    <w:link w:val="FooterChar"/>
    <w:uiPriority w:val="99"/>
    <w:unhideWhenUsed/>
    <w:rsid w:val="00C96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2F3"/>
  </w:style>
  <w:style w:type="character" w:styleId="Hyperlink">
    <w:name w:val="Hyperlink"/>
    <w:basedOn w:val="DefaultParagraphFont"/>
    <w:uiPriority w:val="99"/>
    <w:unhideWhenUsed/>
    <w:rsid w:val="00F6737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D3D51"/>
    <w:pPr>
      <w:spacing w:after="0" w:line="288" w:lineRule="auto"/>
      <w:jc w:val="both"/>
    </w:pPr>
    <w:rPr>
      <w:rFonts w:ascii="Arial" w:eastAsia="Times New Roman" w:hAnsi="Arial" w:cs="Times New Roman"/>
      <w:spacing w:val="-5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CD3D51"/>
    <w:rPr>
      <w:rFonts w:ascii="Arial" w:eastAsia="Times New Roman" w:hAnsi="Arial" w:cs="Times New Roman"/>
      <w:spacing w:val="-5"/>
      <w:sz w:val="20"/>
      <w:szCs w:val="20"/>
      <w:lang w:bidi="ar-SA"/>
    </w:rPr>
  </w:style>
  <w:style w:type="paragraph" w:customStyle="1" w:styleId="Name">
    <w:name w:val="Name"/>
    <w:basedOn w:val="Normal"/>
    <w:rsid w:val="00CD3D51"/>
    <w:pPr>
      <w:numPr>
        <w:numId w:val="2"/>
      </w:numPr>
      <w:spacing w:after="60" w:line="240" w:lineRule="auto"/>
    </w:pPr>
    <w:rPr>
      <w:rFonts w:ascii="Verdana" w:eastAsia="Times New Roman" w:hAnsi="Verdana" w:cs="Times New Roman"/>
      <w:b/>
      <w:caps/>
      <w:sz w:val="20"/>
      <w:szCs w:val="24"/>
      <w:lang w:bidi="ar-SA"/>
    </w:rPr>
  </w:style>
  <w:style w:type="paragraph" w:styleId="PlainText">
    <w:name w:val="Plain Text"/>
    <w:basedOn w:val="Normal"/>
    <w:link w:val="PlainTextChar"/>
    <w:rsid w:val="00CD3D51"/>
    <w:pPr>
      <w:spacing w:after="0" w:line="240" w:lineRule="auto"/>
    </w:pPr>
    <w:rPr>
      <w:rFonts w:ascii="Courier New" w:eastAsia="MS Mincho" w:hAnsi="Courier New" w:cs="Times New Roman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rsid w:val="00CD3D51"/>
    <w:rPr>
      <w:rFonts w:ascii="Courier New" w:eastAsia="MS Mincho" w:hAnsi="Courier New" w:cs="Times New Roman"/>
      <w:sz w:val="20"/>
      <w:szCs w:val="20"/>
      <w:lang w:bidi="ar-SA"/>
    </w:rPr>
  </w:style>
  <w:style w:type="paragraph" w:styleId="BlockText">
    <w:name w:val="Block Text"/>
    <w:basedOn w:val="Normal"/>
    <w:rsid w:val="00CD3D51"/>
    <w:pPr>
      <w:spacing w:after="0" w:line="240" w:lineRule="auto"/>
      <w:ind w:left="2248" w:right="101" w:hanging="2248"/>
      <w:jc w:val="both"/>
    </w:pPr>
    <w:rPr>
      <w:rFonts w:ascii="Times New Roman" w:eastAsia="Times New Roman" w:hAnsi="Times New Roman" w:cs="Times New Roman"/>
      <w:sz w:val="24"/>
      <w:szCs w:val="20"/>
      <w:lang w:val="en-GB" w:bidi="ar-SA"/>
    </w:rPr>
  </w:style>
  <w:style w:type="paragraph" w:styleId="ListBullet">
    <w:name w:val="List Bullet"/>
    <w:aliases w:val="Description"/>
    <w:basedOn w:val="Normal"/>
    <w:rsid w:val="00A15A36"/>
    <w:pPr>
      <w:tabs>
        <w:tab w:val="left" w:pos="720"/>
      </w:tabs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="Segoe UI" w:eastAsia="Times New Roman" w:hAnsi="Segoe UI" w:cs="Times New Roman"/>
      <w:sz w:val="20"/>
      <w:szCs w:val="20"/>
      <w:lang w:eastAsia="zh-CN" w:bidi="ar-SA"/>
    </w:rPr>
  </w:style>
  <w:style w:type="paragraph" w:styleId="ListBullet2">
    <w:name w:val="List Bullet 2"/>
    <w:basedOn w:val="Normal"/>
    <w:uiPriority w:val="99"/>
    <w:unhideWhenUsed/>
    <w:rsid w:val="00A15A36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ran-dinh-nam-viet-2000.github.io/The-First-Projec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SkillInventoryNext\SkillInventoryBackup20150901\SkillInventory\Templates\SkillInventory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E636B-9B19-4DDE-8C7B-5AFD28D91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SkillInventoryV2.dotx</Template>
  <TotalTime>270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EmployeeDetails</vt:lpstr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EmployeeDetails</dc:title>
  <dc:creator>Do Van Hai (DMO.Tool)</dc:creator>
  <cp:lastModifiedBy>Admin</cp:lastModifiedBy>
  <cp:revision>64</cp:revision>
  <cp:lastPrinted>2019-02-28T14:14:00Z</cp:lastPrinted>
  <dcterms:created xsi:type="dcterms:W3CDTF">2019-02-28T14:13:00Z</dcterms:created>
  <dcterms:modified xsi:type="dcterms:W3CDTF">2021-09-24T04:25:00Z</dcterms:modified>
</cp:coreProperties>
</file>